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42.974998pt;margin-top:39.014999pt;width:510.1pt;height:708.25pt;mso-position-horizontal-relative:page;mso-position-vertical-relative:page;z-index:-37264" coordorigin="859,780" coordsize="10202,14165">
            <v:group style="position:absolute;left:2657;top:788;width:2;height:114" coordorigin="2657,788" coordsize="2,114">
              <v:shape style="position:absolute;left:2657;top:788;width:2;height:114" coordorigin="2657,788" coordsize="0,114" path="m2657,901l2657,788e" filled="false" stroked="true" strokeweight=".75pt" strokecolor="#000000">
                <v:path arrowok="t"/>
              </v:shape>
            </v:group>
            <v:group style="position:absolute;left:4497;top:788;width:2;height:114" coordorigin="4497,788" coordsize="2,114">
              <v:shape style="position:absolute;left:4497;top:788;width:2;height:114" coordorigin="4497,788" coordsize="0,114" path="m4497,901l4497,788e" filled="false" stroked="true" strokeweight=".75pt" strokecolor="#000000">
                <v:path arrowok="t"/>
              </v:shape>
            </v:group>
            <v:group style="position:absolute;left:6337;top:788;width:2;height:114" coordorigin="6337,788" coordsize="2,114">
              <v:shape style="position:absolute;left:6337;top:788;width:2;height:114" coordorigin="6337,788" coordsize="0,114" path="m6337,901l6337,788e" filled="false" stroked="true" strokeweight=".75pt" strokecolor="#000000">
                <v:path arrowok="t"/>
              </v:shape>
            </v:group>
            <v:group style="position:absolute;left:8178;top:788;width:2;height:114" coordorigin="8178,788" coordsize="2,114">
              <v:shape style="position:absolute;left:8178;top:788;width:2;height:114" coordorigin="8178,788" coordsize="0,114" path="m8178,901l8178,788e" filled="false" stroked="true" strokeweight=".75pt" strokecolor="#000000">
                <v:path arrowok="t"/>
              </v:shape>
            </v:group>
            <v:group style="position:absolute;left:10018;top:788;width:2;height:114" coordorigin="10018,788" coordsize="2,114">
              <v:shape style="position:absolute;left:10018;top:788;width:2;height:114" coordorigin="10018,788" coordsize="0,114" path="m10018,901l10018,788e" filled="false" stroked="true" strokeweight=".75pt" strokecolor="#000000">
                <v:path arrowok="t"/>
              </v:shape>
            </v:group>
            <v:group style="position:absolute;left:867;top:13064;width:114;height:2" coordorigin="867,13064" coordsize="114,2">
              <v:shape style="position:absolute;left:867;top:13064;width:114;height:2" coordorigin="867,13064" coordsize="114,0" path="m980,13064l867,13064e" filled="false" stroked="true" strokeweight=".75pt" strokecolor="#000000">
                <v:path arrowok="t"/>
              </v:shape>
            </v:group>
            <v:group style="position:absolute;left:867;top:10463;width:114;height:2" coordorigin="867,10463" coordsize="114,2">
              <v:shape style="position:absolute;left:867;top:10463;width:114;height:2" coordorigin="867,10463" coordsize="114,0" path="m980,10463l867,10463e" filled="false" stroked="true" strokeweight=".75pt" strokecolor="#000000">
                <v:path arrowok="t"/>
              </v:shape>
            </v:group>
            <v:group style="position:absolute;left:867;top:7863;width:114;height:2" coordorigin="867,7863" coordsize="114,2">
              <v:shape style="position:absolute;left:867;top:7863;width:114;height:2" coordorigin="867,7863" coordsize="114,0" path="m980,7863l867,7863e" filled="false" stroked="true" strokeweight=".75pt" strokecolor="#000000">
                <v:path arrowok="t"/>
              </v:shape>
            </v:group>
            <v:group style="position:absolute;left:867;top:5262;width:114;height:2" coordorigin="867,5262" coordsize="114,2">
              <v:shape style="position:absolute;left:867;top:5262;width:114;height:2" coordorigin="867,5262" coordsize="114,0" path="m980,5262l867,5262e" filled="false" stroked="true" strokeweight=".75pt" strokecolor="#000000">
                <v:path arrowok="t"/>
              </v:shape>
            </v:group>
            <v:group style="position:absolute;left:867;top:2661;width:114;height:2" coordorigin="867,2661" coordsize="114,2">
              <v:shape style="position:absolute;left:867;top:2661;width:114;height:2" coordorigin="867,2661" coordsize="114,0" path="m980,2661l867,2661e" filled="false" stroked="true" strokeweight=".75pt" strokecolor="#000000">
                <v:path arrowok="t"/>
              </v:shape>
            </v:group>
            <v:group style="position:absolute;left:2657;top:14824;width:2;height:114" coordorigin="2657,14824" coordsize="2,114">
              <v:shape style="position:absolute;left:2657;top:14824;width:2;height:114" coordorigin="2657,14824" coordsize="0,114" path="m2657,14824l2657,14937e" filled="false" stroked="true" strokeweight=".75pt" strokecolor="#000000">
                <v:path arrowok="t"/>
              </v:shape>
            </v:group>
            <v:group style="position:absolute;left:4497;top:14824;width:2;height:114" coordorigin="4497,14824" coordsize="2,114">
              <v:shape style="position:absolute;left:4497;top:14824;width:2;height:114" coordorigin="4497,14824" coordsize="0,114" path="m4497,14824l4497,14937e" filled="false" stroked="true" strokeweight=".75pt" strokecolor="#000000">
                <v:path arrowok="t"/>
              </v:shape>
            </v:group>
            <v:group style="position:absolute;left:6337;top:14824;width:2;height:114" coordorigin="6337,14824" coordsize="2,114">
              <v:shape style="position:absolute;left:6337;top:14824;width:2;height:114" coordorigin="6337,14824" coordsize="0,114" path="m6337,14824l6337,14937e" filled="false" stroked="true" strokeweight=".75pt" strokecolor="#000000">
                <v:path arrowok="t"/>
              </v:shape>
            </v:group>
            <v:group style="position:absolute;left:8178;top:14824;width:2;height:114" coordorigin="8178,14824" coordsize="2,114">
              <v:shape style="position:absolute;left:8178;top:14824;width:2;height:114" coordorigin="8178,14824" coordsize="0,114" path="m8178,14824l8178,14937e" filled="false" stroked="true" strokeweight=".75pt" strokecolor="#000000">
                <v:path arrowok="t"/>
              </v:shape>
            </v:group>
            <v:group style="position:absolute;left:10018;top:14824;width:2;height:114" coordorigin="10018,14824" coordsize="2,114">
              <v:shape style="position:absolute;left:10018;top:14824;width:2;height:114" coordorigin="10018,14824" coordsize="0,114" path="m10018,14824l10018,14937e" filled="false" stroked="true" strokeweight=".75pt" strokecolor="#000000">
                <v:path arrowok="t"/>
              </v:shape>
            </v:group>
            <v:group style="position:absolute;left:10940;top:13064;width:114;height:2" coordorigin="10940,13064" coordsize="114,2">
              <v:shape style="position:absolute;left:10940;top:13064;width:114;height:2" coordorigin="10940,13064" coordsize="114,0" path="m10940,13064l11053,13064e" filled="false" stroked="true" strokeweight=".75pt" strokecolor="#000000">
                <v:path arrowok="t"/>
              </v:shape>
            </v:group>
            <v:group style="position:absolute;left:10940;top:10463;width:114;height:2" coordorigin="10940,10463" coordsize="114,2">
              <v:shape style="position:absolute;left:10940;top:10463;width:114;height:2" coordorigin="10940,10463" coordsize="114,0" path="m10940,10463l11053,10463e" filled="false" stroked="true" strokeweight=".75pt" strokecolor="#000000">
                <v:path arrowok="t"/>
              </v:shape>
            </v:group>
            <v:group style="position:absolute;left:10940;top:7863;width:114;height:2" coordorigin="10940,7863" coordsize="114,2">
              <v:shape style="position:absolute;left:10940;top:7863;width:114;height:2" coordorigin="10940,7863" coordsize="114,0" path="m10940,7863l11053,7863e" filled="false" stroked="true" strokeweight=".75pt" strokecolor="#000000">
                <v:path arrowok="t"/>
              </v:shape>
            </v:group>
            <v:group style="position:absolute;left:10940;top:5262;width:114;height:2" coordorigin="10940,5262" coordsize="114,2">
              <v:shape style="position:absolute;left:10940;top:5262;width:114;height:2" coordorigin="10940,5262" coordsize="114,0" path="m10940,5262l11053,5262e" filled="false" stroked="true" strokeweight=".75pt" strokecolor="#000000">
                <v:path arrowok="t"/>
              </v:shape>
            </v:group>
            <v:group style="position:absolute;left:10940;top:2661;width:114;height:2" coordorigin="10940,2661" coordsize="114,2">
              <v:shape style="position:absolute;left:10940;top:2661;width:114;height:2" coordorigin="10940,2661" coordsize="114,0" path="m10940,2661l11053,2661e" filled="false" stroked="true" strokeweight=".75pt" strokecolor="#000000">
                <v:path arrowok="t"/>
              </v:shape>
            </v:group>
            <v:group style="position:absolute;left:980;top:901;width:9960;height:13923" coordorigin="980,901" coordsize="9960,13923">
              <v:shape style="position:absolute;left:980;top:901;width:9960;height:13923" coordorigin="980,901" coordsize="9960,13923" path="m980,14824l10940,14824,10940,901,980,901,980,1482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314.941986pt;width:14pt;height:156.4pt;mso-position-horizontal-relative:page;mso-position-vertical-relative:page;z-index:1048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71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4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pStyle w:val="Heading1"/>
        <w:spacing w:line="240" w:lineRule="auto"/>
        <w:ind w:left="222" w:right="0"/>
        <w:jc w:val="left"/>
      </w:pPr>
      <w:r>
        <w:rPr/>
        <w:t>2</w:t>
      </w:r>
    </w:p>
    <w:p>
      <w:pPr>
        <w:pStyle w:val="BodyText"/>
        <w:spacing w:line="240" w:lineRule="auto" w:before="12"/>
        <w:ind w:right="243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3"/>
        <w:rPr>
          <w:rFonts w:ascii="ＭＳ ゴシック" w:hAnsi="ＭＳ ゴシック" w:cs="ＭＳ ゴシック" w:eastAsia="ＭＳ ゴシック"/>
          <w:sz w:val="28"/>
          <w:szCs w:val="28"/>
        </w:rPr>
      </w:pPr>
    </w:p>
    <w:p>
      <w:pPr>
        <w:pStyle w:val="BodyText"/>
        <w:spacing w:line="240" w:lineRule="auto" w:before="71"/>
        <w:ind w:right="243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2"/>
        <w:rPr>
          <w:rFonts w:ascii="ＭＳ ゴシック" w:hAnsi="ＭＳ ゴシック" w:cs="ＭＳ ゴシック" w:eastAsia="ＭＳ ゴシック"/>
          <w:sz w:val="13"/>
          <w:szCs w:val="13"/>
        </w:rPr>
      </w:pPr>
    </w:p>
    <w:p>
      <w:pPr>
        <w:pStyle w:val="BodyText"/>
        <w:spacing w:line="240" w:lineRule="auto" w:before="71"/>
        <w:ind w:left="3588" w:right="32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7"/>
        <w:rPr>
          <w:rFonts w:ascii="ＭＳ ゴシック" w:hAnsi="ＭＳ ゴシック" w:cs="ＭＳ ゴシック" w:eastAsia="ＭＳ ゴシック"/>
          <w:sz w:val="12"/>
          <w:szCs w:val="12"/>
        </w:rPr>
      </w:pPr>
    </w:p>
    <w:p>
      <w:pPr>
        <w:pStyle w:val="BodyText"/>
        <w:spacing w:line="240" w:lineRule="auto"/>
        <w:ind w:left="3588" w:right="221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98"/>
        <w:ind w:left="3588" w:right="231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62"/>
        <w:ind w:left="3588" w:right="3389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36"/>
        <w:ind w:left="3588" w:right="3406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5093" w:val="left" w:leader="none"/>
        </w:tabs>
        <w:spacing w:line="206" w:lineRule="exact" w:before="16"/>
        <w:ind w:left="222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1</w:t>
        <w:tab/>
      </w:r>
      <w:r>
        <w:rPr>
          <w:rFonts w:ascii="ＭＳ ゴシック" w:hAnsi="ＭＳ ゴシック" w:cs="ＭＳ ゴシック" w:eastAsia="ＭＳ ゴシック"/>
          <w:color w:val="0080FF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76" w:lineRule="exact"/>
        <w:ind w:left="2770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7" w:lineRule="exact"/>
        <w:ind w:left="2568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7" w:lineRule="exact"/>
        <w:ind w:left="2505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0" w:lineRule="exact"/>
        <w:ind w:left="1649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3" w:lineRule="exact"/>
        <w:ind w:left="1608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8" w:lineRule="exact"/>
        <w:ind w:left="1264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3" w:lineRule="exact"/>
        <w:ind w:left="1264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9" w:lineRule="exact"/>
        <w:ind w:left="1264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6" w:lineRule="exact"/>
        <w:ind w:left="1264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3" w:lineRule="exact"/>
        <w:ind w:left="1059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0" w:lineRule="exact"/>
        <w:ind w:left="1059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8" w:lineRule="exact"/>
        <w:ind w:left="1059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7" w:lineRule="exact"/>
        <w:ind w:left="1052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5" w:lineRule="exact"/>
        <w:ind w:left="1052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4" w:lineRule="exact"/>
        <w:ind w:left="1052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4" w:lineRule="exact"/>
        <w:ind w:left="747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5" w:lineRule="exact"/>
        <w:ind w:left="747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3489" w:val="left" w:leader="none"/>
        </w:tabs>
        <w:spacing w:line="245" w:lineRule="exact" w:before="0"/>
        <w:ind w:left="0" w:right="6552" w:firstLine="0"/>
        <w:jc w:val="center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0</w:t>
        <w:tab/>
      </w:r>
      <w:r>
        <w:rPr>
          <w:rFonts w:ascii="ＭＳ ゴシック" w:hAnsi="ＭＳ ゴシック" w:cs="ＭＳ ゴシック" w:eastAsia="ＭＳ ゴシック"/>
          <w:color w:val="0080FF"/>
          <w:spacing w:val="4"/>
          <w:position w:val="-1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4"/>
          <w:position w:val="1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pacing w:val="4"/>
          <w:sz w:val="16"/>
          <w:szCs w:val="16"/>
        </w:rPr>
      </w:r>
    </w:p>
    <w:p>
      <w:pPr>
        <w:pStyle w:val="BodyText"/>
        <w:spacing w:line="123" w:lineRule="exact"/>
        <w:ind w:left="372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4" w:lineRule="exact"/>
        <w:ind w:left="355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5" w:lineRule="exact"/>
        <w:ind w:left="355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7" w:lineRule="exact"/>
        <w:ind w:left="355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8" w:lineRule="exact"/>
        <w:ind w:left="355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0" w:lineRule="exact"/>
        <w:ind w:left="331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3" w:lineRule="exact"/>
        <w:ind w:left="329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5" w:lineRule="exact"/>
        <w:ind w:left="329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9" w:lineRule="exact"/>
        <w:ind w:left="329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3" w:lineRule="exact"/>
        <w:ind w:left="329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8" w:lineRule="exact"/>
        <w:ind w:left="329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3" w:lineRule="exact"/>
        <w:ind w:left="326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0" w:lineRule="exact"/>
        <w:ind w:left="299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7" w:lineRule="exact"/>
        <w:ind w:left="295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7" w:lineRule="exact"/>
        <w:ind w:left="294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8" w:lineRule="exact"/>
        <w:ind w:left="2929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2839" w:val="left" w:leader="none"/>
        </w:tabs>
        <w:spacing w:line="227" w:lineRule="exact" w:before="3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−1</w:t>
        <w:tab/>
      </w:r>
      <w:r>
        <w:rPr>
          <w:rFonts w:ascii="ＭＳ ゴシック" w:hAnsi="ＭＳ ゴシック" w:cs="ＭＳ ゴシック" w:eastAsia="ＭＳ ゴシック"/>
          <w:color w:val="0080FF"/>
          <w:position w:val="3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74" w:lineRule="exact"/>
        <w:ind w:left="2839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36"/>
        <w:ind w:left="2839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62"/>
        <w:ind w:right="637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99"/>
        <w:ind w:right="661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7"/>
        <w:rPr>
          <w:rFonts w:ascii="ＭＳ ゴシック" w:hAnsi="ＭＳ ゴシック" w:cs="ＭＳ ゴシック" w:eastAsia="ＭＳ ゴシック"/>
          <w:sz w:val="12"/>
          <w:szCs w:val="12"/>
        </w:rPr>
      </w:pPr>
    </w:p>
    <w:p>
      <w:pPr>
        <w:pStyle w:val="BodyText"/>
        <w:spacing w:line="240" w:lineRule="auto"/>
        <w:ind w:left="192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2"/>
        <w:rPr>
          <w:rFonts w:ascii="ＭＳ ゴシック" w:hAnsi="ＭＳ ゴシック" w:cs="ＭＳ ゴシック" w:eastAsia="ＭＳ ゴシック"/>
          <w:sz w:val="13"/>
          <w:szCs w:val="13"/>
        </w:rPr>
      </w:pPr>
    </w:p>
    <w:p>
      <w:pPr>
        <w:pStyle w:val="BodyText"/>
        <w:spacing w:line="240" w:lineRule="auto" w:before="71"/>
        <w:ind w:left="192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3"/>
        <w:rPr>
          <w:rFonts w:ascii="ＭＳ ゴシック" w:hAnsi="ＭＳ ゴシック" w:cs="ＭＳ ゴシック" w:eastAsia="ＭＳ ゴシック"/>
          <w:sz w:val="28"/>
          <w:szCs w:val="28"/>
        </w:rPr>
      </w:pPr>
    </w:p>
    <w:p>
      <w:pPr>
        <w:pStyle w:val="BodyText"/>
        <w:spacing w:line="240" w:lineRule="auto" w:before="71"/>
        <w:ind w:left="192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Heading1"/>
        <w:spacing w:line="240" w:lineRule="auto" w:before="81"/>
        <w:ind w:left="105" w:right="0"/>
        <w:jc w:val="left"/>
      </w:pPr>
      <w:r>
        <w:rPr/>
        <w:t>−2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3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71"/>
        <w:ind w:left="110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pStyle w:val="Heading1"/>
        <w:tabs>
          <w:tab w:pos="4021" w:val="left" w:leader="none"/>
          <w:tab w:pos="5861" w:val="left" w:leader="none"/>
          <w:tab w:pos="7702" w:val="left" w:leader="none"/>
          <w:tab w:pos="9542" w:val="left" w:leader="none"/>
        </w:tabs>
        <w:spacing w:line="240" w:lineRule="auto"/>
        <w:ind w:left="2122" w:right="0"/>
        <w:jc w:val="left"/>
      </w:pPr>
      <w:r>
        <w:rPr/>
        <w:t>−1</w:t>
        <w:tab/>
        <w:t>0</w:t>
        <w:tab/>
        <w:t>1</w:t>
        <w:tab/>
        <w:t>2</w:t>
        <w:tab/>
        <w:t>3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type w:val="continuous"/>
          <w:pgSz w:w="11520" w:h="15840"/>
          <w:pgMar w:header="94" w:footer="234"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7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spacing w:line="240" w:lineRule="auto" w:before="71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"/>
        <w:rPr>
          <w:rFonts w:ascii="ＭＳ ゴシック" w:hAnsi="ＭＳ ゴシック" w:cs="ＭＳ ゴシック" w:eastAsia="ＭＳ ゴシック"/>
          <w:sz w:val="15"/>
          <w:szCs w:val="15"/>
        </w:rPr>
      </w:pPr>
    </w:p>
    <w:p>
      <w:pPr>
        <w:pStyle w:val="BodyText"/>
        <w:spacing w:line="240" w:lineRule="auto" w:before="71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1"/>
        <w:rPr>
          <w:rFonts w:ascii="ＭＳ ゴシック" w:hAnsi="ＭＳ ゴシック" w:cs="ＭＳ ゴシック" w:eastAsia="ＭＳ ゴシック"/>
          <w:sz w:val="17"/>
          <w:szCs w:val="17"/>
        </w:rPr>
      </w:pPr>
    </w:p>
    <w:p>
      <w:pPr>
        <w:spacing w:after="0" w:line="240" w:lineRule="auto"/>
        <w:rPr>
          <w:rFonts w:ascii="ＭＳ ゴシック" w:hAnsi="ＭＳ ゴシック" w:cs="ＭＳ ゴシック" w:eastAsia="ＭＳ ゴシック"/>
          <w:sz w:val="17"/>
          <w:szCs w:val="17"/>
        </w:rPr>
        <w:sectPr>
          <w:headerReference w:type="default" r:id="rId7"/>
          <w:pgSz w:w="11520" w:h="15840"/>
          <w:pgMar w:header="94" w:footer="234" w:top="360" w:bottom="420" w:left="420" w:right="340"/>
        </w:sectPr>
      </w:pPr>
    </w:p>
    <w:p>
      <w:pPr>
        <w:pStyle w:val="Heading1"/>
        <w:spacing w:line="240" w:lineRule="auto" w:before="130"/>
        <w:ind w:right="3915"/>
        <w:jc w:val="center"/>
      </w:pPr>
      <w:r>
        <w:rPr/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32"/>
        <w:ind w:left="86" w:right="391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32"/>
        <w:ind w:left="86" w:right="391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32"/>
        <w:ind w:left="86" w:right="4032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−1</w:t>
      </w:r>
    </w:p>
    <w:p>
      <w:pPr>
        <w:pStyle w:val="BodyText"/>
        <w:spacing w:line="147" w:lineRule="exact" w:before="82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4" w:lineRule="exact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0" w:lineRule="exact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6" w:lineRule="exact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4" w:lineRule="exact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4" w:lineRule="exact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6" w:lineRule="exact"/>
        <w:ind w:right="1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1" w:lineRule="exact"/>
        <w:ind w:right="17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0" w:lineRule="exact"/>
        <w:ind w:right="34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2" w:lineRule="exact"/>
        <w:ind w:right="531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27"/>
        <w:ind w:right="587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72"/>
        <w:ind w:right="587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1"/>
        <w:rPr>
          <w:rFonts w:ascii="ＭＳ ゴシック" w:hAnsi="ＭＳ ゴシック" w:cs="ＭＳ ゴシック" w:eastAsia="ＭＳ ゴシック"/>
          <w:sz w:val="11"/>
          <w:szCs w:val="11"/>
        </w:rPr>
      </w:pPr>
    </w:p>
    <w:p>
      <w:pPr>
        <w:tabs>
          <w:tab w:pos="3136" w:val="left" w:leader="none"/>
        </w:tabs>
        <w:spacing w:before="0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position w:val="1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spacing w:before="71"/>
        <w:ind w:left="0" w:right="1520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w w:val="80"/>
        </w:rPr>
        <w:br w:type="column"/>
      </w:r>
      <w:r>
        <w:rPr>
          <w:rFonts w:ascii="ＭＳ ゴシック" w:hAnsi="ＭＳ ゴシック" w:cs="ＭＳ ゴシック" w:eastAsia="ＭＳ ゴシック"/>
          <w:color w:val="0080FF"/>
          <w:w w:val="8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spacing w:line="240" w:lineRule="auto" w:before="11"/>
        <w:rPr>
          <w:rFonts w:ascii="ＭＳ ゴシック" w:hAnsi="ＭＳ ゴシック" w:cs="ＭＳ ゴシック" w:eastAsia="ＭＳ ゴシック"/>
          <w:sz w:val="11"/>
          <w:szCs w:val="11"/>
        </w:rPr>
      </w:pPr>
    </w:p>
    <w:p>
      <w:pPr>
        <w:pStyle w:val="BodyText"/>
        <w:spacing w:line="240" w:lineRule="auto"/>
        <w:ind w:right="169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72"/>
        <w:ind w:left="1900" w:right="13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2" w:lineRule="exact" w:before="27"/>
        <w:ind w:left="1900" w:right="548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0" w:lineRule="exact"/>
        <w:ind w:left="1726" w:right="113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1" w:lineRule="exact"/>
        <w:ind w:left="1726" w:right="113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6" w:lineRule="exact"/>
        <w:ind w:left="1726" w:right="113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4" w:lineRule="exact"/>
        <w:ind w:left="1726" w:right="113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4" w:lineRule="exact"/>
        <w:ind w:left="1726" w:right="113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6" w:lineRule="exact"/>
        <w:ind w:left="1630" w:right="113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15" w:lineRule="exact"/>
        <w:ind w:left="1176" w:right="1133"/>
        <w:jc w:val="center"/>
      </w:pPr>
      <w:r>
        <w:rPr>
          <w:color w:val="0080FF"/>
          <w:w w:val="90"/>
          <w:position w:val="-10"/>
        </w:rPr>
        <w:t>● </w:t>
      </w:r>
      <w:r>
        <w:rPr>
          <w:color w:val="0080FF"/>
          <w:spacing w:val="1"/>
          <w:w w:val="90"/>
          <w:position w:val="-10"/>
        </w:rPr>
        <w:t> </w:t>
      </w:r>
      <w:r>
        <w:rPr>
          <w:rFonts w:ascii="Times New Roman" w:hAnsi="Times New Roman" w:cs="Times New Roman" w:eastAsia="Times New Roman"/>
          <w:color w:val="0080FF"/>
          <w:spacing w:val="1"/>
          <w:w w:val="90"/>
          <w:position w:val="-10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tabs>
          <w:tab w:pos="336" w:val="left" w:leader="none"/>
        </w:tabs>
        <w:spacing w:line="193" w:lineRule="exact"/>
        <w:ind w:right="1133"/>
        <w:jc w:val="center"/>
      </w:pPr>
      <w:r>
        <w:rPr>
          <w:color w:val="0080FF"/>
          <w:w w:val="80"/>
          <w:position w:val="-9"/>
        </w:rPr>
        <w:t>●</w:t>
      </w:r>
      <w:r>
        <w:rPr>
          <w:rFonts w:ascii="Times New Roman" w:hAnsi="Times New Roman" w:cs="Times New Roman" w:eastAsia="Times New Roman"/>
          <w:color w:val="0080FF"/>
          <w:w w:val="80"/>
          <w:position w:val="-9"/>
        </w:rPr>
        <w:tab/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88" w:lineRule="exact"/>
        <w:ind w:left="1900" w:right="346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8" w:lineRule="exact"/>
        <w:ind w:left="1789" w:right="3578"/>
        <w:jc w:val="center"/>
      </w:pPr>
      <w:r>
        <w:rPr/>
        <w:pict>
          <v:shape style="position:absolute;margin-left:366.899994pt;margin-top:3.057093pt;width:6.6pt;height:8.35pt;mso-position-horizontal-relative:page;mso-position-vertical-relative:paragraph;z-index:-3702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79" w:lineRule="exact"/>
        <w:ind w:left="1749" w:right="0"/>
        <w:jc w:val="left"/>
      </w:pPr>
      <w:r>
        <w:rPr>
          <w:color w:val="0080FF"/>
          <w:w w:val="90"/>
          <w:position w:val="-15"/>
        </w:rPr>
        <w:t>●</w:t>
      </w:r>
      <w:r>
        <w:rPr>
          <w:color w:val="0080FF"/>
          <w:spacing w:val="-44"/>
          <w:w w:val="90"/>
          <w:position w:val="-15"/>
        </w:rPr>
        <w:t> </w:t>
      </w:r>
      <w:r>
        <w:rPr>
          <w:rFonts w:ascii="Times New Roman" w:hAnsi="Times New Roman" w:cs="Times New Roman" w:eastAsia="Times New Roman"/>
          <w:color w:val="0080FF"/>
          <w:spacing w:val="-44"/>
          <w:w w:val="90"/>
          <w:position w:val="-15"/>
        </w:rPr>
      </w:r>
      <w:r>
        <w:rPr>
          <w:color w:val="0080FF"/>
          <w:spacing w:val="-80"/>
          <w:w w:val="90"/>
          <w:position w:val="-7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43" w:lineRule="exact"/>
        <w:ind w:right="2129"/>
        <w:jc w:val="center"/>
      </w:pPr>
      <w:r>
        <w:rPr>
          <w:color w:val="0080FF"/>
          <w:spacing w:val="-80"/>
          <w:w w:val="90"/>
          <w:position w:val="-6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41" w:lineRule="exact"/>
        <w:ind w:right="2136"/>
        <w:jc w:val="center"/>
      </w:pPr>
      <w:r>
        <w:rPr>
          <w:color w:val="0080FF"/>
          <w:spacing w:val="-80"/>
          <w:w w:val="90"/>
          <w:position w:val="-6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35" w:lineRule="exact"/>
        <w:ind w:right="2153"/>
        <w:jc w:val="center"/>
      </w:pPr>
      <w:r>
        <w:rPr>
          <w:color w:val="0080FF"/>
          <w:spacing w:val="-70"/>
          <w:w w:val="90"/>
          <w:position w:val="-6"/>
        </w:rPr>
        <w:t>●</w:t>
      </w:r>
      <w:r>
        <w:rPr>
          <w:color w:val="0080FF"/>
          <w:spacing w:val="-70"/>
          <w:w w:val="90"/>
        </w:rPr>
        <w:t>●</w:t>
      </w:r>
      <w:r>
        <w:rPr>
          <w:spacing w:val="-70"/>
        </w:rPr>
      </w:r>
    </w:p>
    <w:p>
      <w:pPr>
        <w:pStyle w:val="BodyText"/>
        <w:spacing w:line="125" w:lineRule="exact"/>
        <w:ind w:left="1728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25" w:lineRule="exact"/>
        <w:ind w:right="2300"/>
        <w:jc w:val="center"/>
      </w:pPr>
      <w:r>
        <w:rPr>
          <w:color w:val="0080FF"/>
          <w:spacing w:val="-18"/>
          <w:w w:val="90"/>
          <w:position w:val="-5"/>
        </w:rPr>
        <w:t>●</w:t>
      </w:r>
      <w:r>
        <w:rPr>
          <w:color w:val="0080FF"/>
          <w:spacing w:val="-18"/>
          <w:w w:val="90"/>
        </w:rPr>
        <w:t>●</w:t>
      </w:r>
      <w:r>
        <w:rPr>
          <w:spacing w:val="-18"/>
        </w:rPr>
      </w:r>
    </w:p>
    <w:p>
      <w:pPr>
        <w:pStyle w:val="BodyText"/>
        <w:spacing w:line="180" w:lineRule="exact"/>
        <w:ind w:left="1457" w:right="0"/>
        <w:jc w:val="left"/>
      </w:pPr>
      <w:r>
        <w:rPr>
          <w:color w:val="0080FF"/>
          <w:spacing w:val="-45"/>
          <w:w w:val="90"/>
          <w:position w:val="-11"/>
        </w:rPr>
        <w:t>●</w:t>
      </w:r>
      <w:r>
        <w:rPr>
          <w:color w:val="0080FF"/>
          <w:spacing w:val="-45"/>
          <w:w w:val="90"/>
          <w:position w:val="-5"/>
        </w:rPr>
        <w:t>●</w:t>
      </w:r>
      <w:r>
        <w:rPr>
          <w:color w:val="0080FF"/>
          <w:spacing w:val="-45"/>
          <w:w w:val="90"/>
        </w:rPr>
        <w:t>●</w:t>
      </w:r>
      <w:r>
        <w:rPr>
          <w:spacing w:val="-45"/>
        </w:rPr>
      </w:r>
    </w:p>
    <w:p>
      <w:pPr>
        <w:pStyle w:val="BodyText"/>
        <w:spacing w:line="145" w:lineRule="exact"/>
        <w:ind w:left="1261" w:right="0"/>
        <w:jc w:val="left"/>
      </w:pPr>
      <w:r>
        <w:rPr/>
        <w:pict>
          <v:shape style="position:absolute;margin-left:331.339996pt;margin-top:3.797089pt;width:2.7pt;height:8.35pt;mso-position-horizontal-relative:page;mso-position-vertical-relative:paragraph;z-index:-3697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78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90"/>
          <w:position w:val="-5"/>
        </w:rPr>
        <w:t>●</w:t>
      </w:r>
      <w:r>
        <w:rPr>
          <w:color w:val="0080FF"/>
          <w:spacing w:val="-38"/>
          <w:w w:val="90"/>
          <w:position w:val="-5"/>
        </w:rPr>
        <w:t> </w:t>
      </w:r>
      <w:r>
        <w:rPr>
          <w:rFonts w:ascii="Times New Roman" w:hAnsi="Times New Roman" w:cs="Times New Roman" w:eastAsia="Times New Roman"/>
          <w:color w:val="0080FF"/>
          <w:spacing w:val="-38"/>
          <w:w w:val="90"/>
          <w:position w:val="-5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12" w:lineRule="exact"/>
        <w:ind w:left="1157" w:right="0"/>
        <w:jc w:val="left"/>
      </w:pPr>
      <w:r>
        <w:rPr/>
        <w:pict>
          <v:shape style="position:absolute;margin-left:326.149994pt;margin-top:2.187083pt;width:2.7pt;height:8.35pt;mso-position-horizontal-relative:page;mso-position-vertical-relative:paragraph;z-index:-3700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78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1" w:lineRule="exact"/>
        <w:ind w:left="1103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7" w:lineRule="exact"/>
        <w:ind w:left="1103" w:right="0"/>
        <w:jc w:val="left"/>
      </w:pPr>
      <w:r>
        <w:rPr/>
        <w:pict>
          <v:shape style="position:absolute;margin-left:326.149994pt;margin-top:4.737082pt;width:6.6pt;height:11pt;mso-position-horizontal-relative:page;mso-position-vertical-relative:paragraph;z-index:-37192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13" w:lineRule="exact"/>
        <w:ind w:left="1081" w:right="0"/>
        <w:jc w:val="left"/>
      </w:pPr>
      <w:r>
        <w:rPr/>
        <w:pict>
          <v:shape style="position:absolute;margin-left:321.880005pt;margin-top:5.992072pt;width:9.65pt;height:10.95pt;mso-position-horizontal-relative:page;mso-position-vertical-relative:paragraph;z-index:-37168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71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09" w:lineRule="exact"/>
        <w:ind w:left="1018" w:right="0"/>
        <w:jc w:val="left"/>
      </w:pPr>
      <w:r>
        <w:rPr/>
        <w:pict>
          <v:shape style="position:absolute;margin-left:321.880005pt;margin-top:5.817072pt;width:6.6pt;height:10.9pt;mso-position-horizontal-relative:page;mso-position-vertical-relative:paragraph;z-index:-37144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82" w:lineRule="exact"/>
        <w:ind w:left="1018" w:right="0"/>
        <w:jc w:val="left"/>
      </w:pPr>
      <w:r>
        <w:rPr/>
        <w:pict>
          <v:shape style="position:absolute;margin-left:314.119995pt;margin-top:5.71708pt;width:14.35pt;height:16.1pt;mso-position-horizontal-relative:page;mso-position-vertical-relative:paragraph;z-index:-37120" type="#_x0000_t202" filled="false" stroked="false">
            <v:textbox inset="0,0,0,0">
              <w:txbxContent>
                <w:p>
                  <w:pPr>
                    <w:pStyle w:val="BodyText"/>
                    <w:spacing w:line="322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  <w:position w:val="-15"/>
                    </w:rPr>
                    <w:t>●</w:t>
                  </w:r>
                  <w:r>
                    <w:rPr>
                      <w:rFonts w:ascii="Times New Roman" w:hAnsi="Times New Roman" w:cs="Times New Roman" w:eastAsia="Times New Roman"/>
                      <w:color w:val="0080FF"/>
                      <w:spacing w:val="-17"/>
                      <w:position w:val="-15"/>
                    </w:rPr>
                    <w:t> 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55" w:lineRule="exact"/>
        <w:ind w:left="863" w:right="0"/>
        <w:jc w:val="left"/>
      </w:pPr>
      <w:r>
        <w:rPr>
          <w:color w:val="0080FF"/>
          <w:w w:val="90"/>
          <w:position w:val="-4"/>
        </w:rPr>
        <w:t>●</w:t>
      </w:r>
      <w:r>
        <w:rPr>
          <w:color w:val="0080FF"/>
          <w:spacing w:val="-53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color w:val="0080FF"/>
          <w:spacing w:val="-53"/>
          <w:w w:val="90"/>
          <w:position w:val="-4"/>
        </w:rPr>
      </w:r>
      <w:r>
        <w:rPr>
          <w:color w:val="0080FF"/>
          <w:spacing w:val="-154"/>
          <w:w w:val="90"/>
        </w:rPr>
        <w:t>●</w:t>
      </w:r>
      <w:r>
        <w:rPr/>
      </w:r>
    </w:p>
    <w:p>
      <w:pPr>
        <w:pStyle w:val="BodyText"/>
        <w:spacing w:line="182" w:lineRule="exact"/>
        <w:ind w:left="839" w:right="0"/>
        <w:jc w:val="left"/>
      </w:pPr>
      <w:r>
        <w:rPr/>
        <w:pict>
          <v:shape style="position:absolute;margin-left:312.829987pt;margin-top:4.442079pt;width:6.6pt;height:10.95pt;mso-position-horizontal-relative:page;mso-position-vertical-relative:paragraph;z-index:-37096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11" w:lineRule="exact"/>
        <w:ind w:left="829" w:right="0"/>
        <w:jc w:val="left"/>
      </w:pPr>
      <w:r>
        <w:rPr/>
        <w:pict>
          <v:shape style="position:absolute;margin-left:309.239990pt;margin-top:5.852078pt;width:6.6pt;height:11pt;mso-position-horizontal-relative:page;mso-position-vertical-relative:paragraph;z-index:-37072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6"/>
          <w:w w:val="90"/>
          <w:position w:val="-4"/>
        </w:rPr>
        <w:t>●</w:t>
      </w:r>
      <w:r>
        <w:rPr>
          <w:color w:val="0080FF"/>
          <w:spacing w:val="-76"/>
          <w:w w:val="90"/>
        </w:rPr>
        <w:t>●</w:t>
      </w:r>
      <w:r>
        <w:rPr>
          <w:spacing w:val="-76"/>
        </w:rPr>
      </w:r>
    </w:p>
    <w:p>
      <w:pPr>
        <w:pStyle w:val="BodyText"/>
        <w:spacing w:line="215" w:lineRule="exact"/>
        <w:ind w:left="765" w:right="0"/>
        <w:jc w:val="left"/>
      </w:pPr>
      <w:r>
        <w:rPr/>
        <w:pict>
          <v:shape style="position:absolute;margin-left:307.910004pt;margin-top:6.062079pt;width:6.6pt;height:11.05pt;mso-position-horizontal-relative:page;mso-position-vertical-relative:paragraph;z-index:-37048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70" w:lineRule="exact"/>
        <w:ind w:left="738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3" w:lineRule="exact"/>
        <w:ind w:left="730" w:right="0"/>
        <w:jc w:val="left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5"/>
        </w:rPr>
        <w:t>●</w:t>
      </w:r>
      <w:r>
        <w:rPr>
          <w:spacing w:val="-80"/>
        </w:rPr>
      </w:r>
    </w:p>
    <w:p>
      <w:pPr>
        <w:pStyle w:val="BodyText"/>
        <w:spacing w:line="115" w:lineRule="exact"/>
        <w:ind w:left="660" w:right="0"/>
        <w:jc w:val="left"/>
      </w:pPr>
      <w:r>
        <w:rPr>
          <w:color w:val="0080FF"/>
          <w:spacing w:val="-119"/>
          <w:w w:val="90"/>
          <w:position w:val="-5"/>
        </w:rPr>
        <w:t>●</w:t>
      </w:r>
      <w:r>
        <w:rPr>
          <w:color w:val="0080FF"/>
          <w:spacing w:val="-119"/>
          <w:w w:val="90"/>
        </w:rPr>
        <w:t>●</w:t>
      </w:r>
      <w:r>
        <w:rPr/>
      </w:r>
    </w:p>
    <w:p>
      <w:pPr>
        <w:pStyle w:val="BodyText"/>
        <w:spacing w:line="118" w:lineRule="exact"/>
        <w:ind w:left="660" w:right="0"/>
        <w:jc w:val="left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5"/>
        </w:rPr>
        <w:t>●</w:t>
      </w:r>
      <w:r>
        <w:rPr>
          <w:spacing w:val="-80"/>
        </w:rPr>
      </w:r>
    </w:p>
    <w:p>
      <w:pPr>
        <w:pStyle w:val="BodyText"/>
        <w:spacing w:line="183" w:lineRule="exact"/>
        <w:ind w:left="469" w:right="0"/>
        <w:jc w:val="left"/>
      </w:pPr>
      <w:r>
        <w:rPr>
          <w:color w:val="0080FF"/>
          <w:spacing w:val="-84"/>
          <w:w w:val="90"/>
          <w:position w:val="-11"/>
        </w:rPr>
        <w:t>●</w:t>
      </w:r>
      <w:r>
        <w:rPr>
          <w:color w:val="0080FF"/>
          <w:spacing w:val="-84"/>
          <w:w w:val="90"/>
          <w:position w:val="-5"/>
        </w:rPr>
        <w:t>●</w:t>
      </w:r>
      <w:r>
        <w:rPr>
          <w:color w:val="0080FF"/>
          <w:spacing w:val="-84"/>
          <w:w w:val="90"/>
        </w:rPr>
        <w:t>●</w:t>
      </w:r>
      <w:r>
        <w:rPr/>
      </w:r>
    </w:p>
    <w:p>
      <w:pPr>
        <w:pStyle w:val="BodyText"/>
        <w:spacing w:line="128" w:lineRule="exact"/>
        <w:ind w:left="349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37" w:lineRule="exact"/>
        <w:ind w:left="271" w:right="0"/>
        <w:jc w:val="left"/>
      </w:pPr>
      <w:r>
        <w:rPr>
          <w:color w:val="0080FF"/>
          <w:spacing w:val="-80"/>
          <w:w w:val="90"/>
          <w:position w:val="-6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38" w:lineRule="exact"/>
        <w:ind w:left="188" w:right="0"/>
        <w:jc w:val="left"/>
      </w:pPr>
      <w:r>
        <w:rPr>
          <w:color w:val="0080FF"/>
          <w:spacing w:val="-78"/>
          <w:w w:val="90"/>
          <w:position w:val="-6"/>
        </w:rPr>
        <w:t>●</w:t>
      </w:r>
      <w:r>
        <w:rPr>
          <w:color w:val="0080FF"/>
          <w:spacing w:val="-78"/>
          <w:w w:val="90"/>
        </w:rPr>
        <w:t>●</w:t>
      </w:r>
      <w:r>
        <w:rPr>
          <w:spacing w:val="-78"/>
        </w:rPr>
      </w:r>
    </w:p>
    <w:p>
      <w:pPr>
        <w:pStyle w:val="BodyText"/>
        <w:spacing w:line="144" w:lineRule="exact"/>
        <w:ind w:left="188" w:right="0"/>
        <w:jc w:val="left"/>
      </w:pPr>
      <w:r>
        <w:rPr>
          <w:color w:val="0080FF"/>
          <w:spacing w:val="-80"/>
          <w:w w:val="90"/>
          <w:position w:val="-6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57" w:lineRule="exact"/>
        <w:ind w:left="188" w:right="0"/>
        <w:jc w:val="left"/>
      </w:pPr>
      <w:r>
        <w:rPr>
          <w:color w:val="0080FF"/>
          <w:spacing w:val="-80"/>
          <w:w w:val="90"/>
          <w:position w:val="-7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62" w:lineRule="exact"/>
        <w:ind w:left="175" w:right="0"/>
        <w:jc w:val="left"/>
      </w:pPr>
      <w:r>
        <w:rPr>
          <w:color w:val="0080FF"/>
          <w:spacing w:val="-80"/>
          <w:w w:val="90"/>
          <w:position w:val="-7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88" w:lineRule="exact"/>
        <w:ind w:left="11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0" w:lineRule="exact"/>
        <w:ind w:left="11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3" w:lineRule="exact"/>
        <w:ind w:left="10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after="0" w:line="143" w:lineRule="exact"/>
        <w:jc w:val="left"/>
        <w:sectPr>
          <w:type w:val="continuous"/>
          <w:pgSz w:w="11520" w:h="15840"/>
          <w:pgMar w:top="360" w:bottom="420" w:left="420" w:right="340"/>
          <w:cols w:num="2" w:equalWidth="0">
            <w:col w:w="4388" w:space="611"/>
            <w:col w:w="5761"/>
          </w:cols>
        </w:sectPr>
      </w:pP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group style="position:absolute;margin-left:42.974998pt;margin-top:39.014999pt;width:510.1pt;height:708.25pt;mso-position-horizontal-relative:page;mso-position-vertical-relative:page;z-index:-37216" coordorigin="859,780" coordsize="10202,14165">
            <v:group style="position:absolute;left:2126;top:788;width:2;height:114" coordorigin="2126,788" coordsize="2,114">
              <v:shape style="position:absolute;left:2126;top:788;width:2;height:114" coordorigin="2126,788" coordsize="0,114" path="m2126,901l2126,788e" filled="false" stroked="true" strokeweight=".75pt" strokecolor="#000000">
                <v:path arrowok="t"/>
              </v:shape>
            </v:group>
            <v:group style="position:absolute;left:3585;top:788;width:2;height:114" coordorigin="3585,788" coordsize="2,114">
              <v:shape style="position:absolute;left:3585;top:788;width:2;height:114" coordorigin="3585,788" coordsize="0,114" path="m3585,901l3585,788e" filled="false" stroked="true" strokeweight=".75pt" strokecolor="#000000">
                <v:path arrowok="t"/>
              </v:shape>
            </v:group>
            <v:group style="position:absolute;left:5044;top:788;width:2;height:114" coordorigin="5044,788" coordsize="2,114">
              <v:shape style="position:absolute;left:5044;top:788;width:2;height:114" coordorigin="5044,788" coordsize="0,114" path="m5044,901l5044,788e" filled="false" stroked="true" strokeweight=".75pt" strokecolor="#000000">
                <v:path arrowok="t"/>
              </v:shape>
            </v:group>
            <v:group style="position:absolute;left:6503;top:788;width:2;height:114" coordorigin="6503,788" coordsize="2,114">
              <v:shape style="position:absolute;left:6503;top:788;width:2;height:114" coordorigin="6503,788" coordsize="0,114" path="m6503,901l6503,788e" filled="false" stroked="true" strokeweight=".75pt" strokecolor="#000000">
                <v:path arrowok="t"/>
              </v:shape>
            </v:group>
            <v:group style="position:absolute;left:7963;top:788;width:2;height:114" coordorigin="7963,788" coordsize="2,114">
              <v:shape style="position:absolute;left:7963;top:788;width:2;height:114" coordorigin="7963,788" coordsize="0,114" path="m7963,901l7963,788e" filled="false" stroked="true" strokeweight=".75pt" strokecolor="#000000">
                <v:path arrowok="t"/>
              </v:shape>
            </v:group>
            <v:group style="position:absolute;left:9422;top:788;width:2;height:114" coordorigin="9422,788" coordsize="2,114">
              <v:shape style="position:absolute;left:9422;top:788;width:2;height:114" coordorigin="9422,788" coordsize="0,114" path="m9422,901l9422,788e" filled="false" stroked="true" strokeweight=".75pt" strokecolor="#000000">
                <v:path arrowok="t"/>
              </v:shape>
            </v:group>
            <v:group style="position:absolute;left:10881;top:788;width:2;height:114" coordorigin="10881,788" coordsize="2,114">
              <v:shape style="position:absolute;left:10881;top:788;width:2;height:114" coordorigin="10881,788" coordsize="0,114" path="m10881,901l10881,788e" filled="false" stroked="true" strokeweight=".75pt" strokecolor="#000000">
                <v:path arrowok="t"/>
              </v:shape>
            </v:group>
            <v:group style="position:absolute;left:867;top:12528;width:114;height:2" coordorigin="867,12528" coordsize="114,2">
              <v:shape style="position:absolute;left:867;top:12528;width:114;height:2" coordorigin="867,12528" coordsize="114,0" path="m980,12528l867,12528e" filled="false" stroked="true" strokeweight=".75pt" strokecolor="#000000">
                <v:path arrowok="t"/>
              </v:shape>
            </v:group>
            <v:group style="position:absolute;left:867;top:10195;width:114;height:2" coordorigin="867,10195" coordsize="114,2">
              <v:shape style="position:absolute;left:867;top:10195;width:114;height:2" coordorigin="867,10195" coordsize="114,0" path="m980,10195l867,10195e" filled="false" stroked="true" strokeweight=".75pt" strokecolor="#000000">
                <v:path arrowok="t"/>
              </v:shape>
            </v:group>
            <v:group style="position:absolute;left:867;top:7863;width:114;height:2" coordorigin="867,7863" coordsize="114,2">
              <v:shape style="position:absolute;left:867;top:7863;width:114;height:2" coordorigin="867,7863" coordsize="114,0" path="m980,7863l867,7863e" filled="false" stroked="true" strokeweight=".75pt" strokecolor="#000000">
                <v:path arrowok="t"/>
              </v:shape>
            </v:group>
            <v:group style="position:absolute;left:867;top:5530;width:114;height:2" coordorigin="867,5530" coordsize="114,2">
              <v:shape style="position:absolute;left:867;top:5530;width:114;height:2" coordorigin="867,5530" coordsize="114,0" path="m980,5530l867,5530e" filled="false" stroked="true" strokeweight=".75pt" strokecolor="#000000">
                <v:path arrowok="t"/>
              </v:shape>
            </v:group>
            <v:group style="position:absolute;left:867;top:3197;width:114;height:2" coordorigin="867,3197" coordsize="114,2">
              <v:shape style="position:absolute;left:867;top:3197;width:114;height:2" coordorigin="867,3197" coordsize="114,0" path="m980,3197l867,3197e" filled="false" stroked="true" strokeweight=".75pt" strokecolor="#000000">
                <v:path arrowok="t"/>
              </v:shape>
            </v:group>
            <v:group style="position:absolute;left:2126;top:14824;width:2;height:114" coordorigin="2126,14824" coordsize="2,114">
              <v:shape style="position:absolute;left:2126;top:14824;width:2;height:114" coordorigin="2126,14824" coordsize="0,114" path="m2126,14824l2126,14937e" filled="false" stroked="true" strokeweight=".75pt" strokecolor="#000000">
                <v:path arrowok="t"/>
              </v:shape>
            </v:group>
            <v:group style="position:absolute;left:3585;top:14824;width:2;height:114" coordorigin="3585,14824" coordsize="2,114">
              <v:shape style="position:absolute;left:3585;top:14824;width:2;height:114" coordorigin="3585,14824" coordsize="0,114" path="m3585,14824l3585,14937e" filled="false" stroked="true" strokeweight=".75pt" strokecolor="#000000">
                <v:path arrowok="t"/>
              </v:shape>
            </v:group>
            <v:group style="position:absolute;left:5044;top:14824;width:2;height:114" coordorigin="5044,14824" coordsize="2,114">
              <v:shape style="position:absolute;left:5044;top:14824;width:2;height:114" coordorigin="5044,14824" coordsize="0,114" path="m5044,14824l5044,14937e" filled="false" stroked="true" strokeweight=".75pt" strokecolor="#000000">
                <v:path arrowok="t"/>
              </v:shape>
            </v:group>
            <v:group style="position:absolute;left:6503;top:14824;width:2;height:114" coordorigin="6503,14824" coordsize="2,114">
              <v:shape style="position:absolute;left:6503;top:14824;width:2;height:114" coordorigin="6503,14824" coordsize="0,114" path="m6503,14824l6503,14937e" filled="false" stroked="true" strokeweight=".75pt" strokecolor="#000000">
                <v:path arrowok="t"/>
              </v:shape>
            </v:group>
            <v:group style="position:absolute;left:7963;top:14824;width:2;height:114" coordorigin="7963,14824" coordsize="2,114">
              <v:shape style="position:absolute;left:7963;top:14824;width:2;height:114" coordorigin="7963,14824" coordsize="0,114" path="m7963,14824l7963,14937e" filled="false" stroked="true" strokeweight=".75pt" strokecolor="#000000">
                <v:path arrowok="t"/>
              </v:shape>
            </v:group>
            <v:group style="position:absolute;left:9422;top:14824;width:2;height:114" coordorigin="9422,14824" coordsize="2,114">
              <v:shape style="position:absolute;left:9422;top:14824;width:2;height:114" coordorigin="9422,14824" coordsize="0,114" path="m9422,14824l9422,14937e" filled="false" stroked="true" strokeweight=".75pt" strokecolor="#000000">
                <v:path arrowok="t"/>
              </v:shape>
            </v:group>
            <v:group style="position:absolute;left:10881;top:14824;width:2;height:114" coordorigin="10881,14824" coordsize="2,114">
              <v:shape style="position:absolute;left:10881;top:14824;width:2;height:114" coordorigin="10881,14824" coordsize="0,114" path="m10881,14824l10881,14937e" filled="false" stroked="true" strokeweight=".75pt" strokecolor="#000000">
                <v:path arrowok="t"/>
              </v:shape>
            </v:group>
            <v:group style="position:absolute;left:10940;top:12528;width:114;height:2" coordorigin="10940,12528" coordsize="114,2">
              <v:shape style="position:absolute;left:10940;top:12528;width:114;height:2" coordorigin="10940,12528" coordsize="114,0" path="m10940,12528l11053,12528e" filled="false" stroked="true" strokeweight=".75pt" strokecolor="#000000">
                <v:path arrowok="t"/>
              </v:shape>
            </v:group>
            <v:group style="position:absolute;left:10940;top:10195;width:114;height:2" coordorigin="10940,10195" coordsize="114,2">
              <v:shape style="position:absolute;left:10940;top:10195;width:114;height:2" coordorigin="10940,10195" coordsize="114,0" path="m10940,10195l11053,10195e" filled="false" stroked="true" strokeweight=".75pt" strokecolor="#000000">
                <v:path arrowok="t"/>
              </v:shape>
            </v:group>
            <v:group style="position:absolute;left:10940;top:7863;width:114;height:2" coordorigin="10940,7863" coordsize="114,2">
              <v:shape style="position:absolute;left:10940;top:7863;width:114;height:2" coordorigin="10940,7863" coordsize="114,0" path="m10940,7863l11053,7863e" filled="false" stroked="true" strokeweight=".75pt" strokecolor="#000000">
                <v:path arrowok="t"/>
              </v:shape>
            </v:group>
            <v:group style="position:absolute;left:10940;top:5530;width:114;height:2" coordorigin="10940,5530" coordsize="114,2">
              <v:shape style="position:absolute;left:10940;top:5530;width:114;height:2" coordorigin="10940,5530" coordsize="114,0" path="m10940,5530l11053,5530e" filled="false" stroked="true" strokeweight=".75pt" strokecolor="#000000">
                <v:path arrowok="t"/>
              </v:shape>
            </v:group>
            <v:group style="position:absolute;left:10940;top:3197;width:114;height:2" coordorigin="10940,3197" coordsize="114,2">
              <v:shape style="position:absolute;left:10940;top:3197;width:114;height:2" coordorigin="10940,3197" coordsize="114,0" path="m10940,3197l11053,3197e" filled="false" stroked="true" strokeweight=".75pt" strokecolor="#000000">
                <v:path arrowok="t"/>
              </v:shape>
            </v:group>
            <v:group style="position:absolute;left:980;top:901;width:9960;height:13923" coordorigin="980,901" coordsize="9960,13923">
              <v:shape style="position:absolute;left:980;top:901;width:9960;height:13923" coordorigin="980,901" coordsize="9960,13923" path="m980,14824l10940,14824,10940,901,980,901,980,1482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314.941986pt;width:14pt;height:156.4pt;mso-position-horizontal-relative:page;mso-position-vertical-relative:page;z-index:1336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71"/>
        <w:ind w:left="313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"/>
        <w:rPr>
          <w:rFonts w:ascii="ＭＳ ゴシック" w:hAnsi="ＭＳ ゴシック" w:cs="ＭＳ ゴシック" w:eastAsia="ＭＳ ゴシック"/>
          <w:sz w:val="15"/>
          <w:szCs w:val="15"/>
        </w:rPr>
      </w:pPr>
    </w:p>
    <w:p>
      <w:pPr>
        <w:pStyle w:val="BodyText"/>
        <w:spacing w:line="240" w:lineRule="auto" w:before="71"/>
        <w:ind w:left="110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pStyle w:val="Heading1"/>
        <w:tabs>
          <w:tab w:pos="3050" w:val="left" w:leader="none"/>
          <w:tab w:pos="4510" w:val="left" w:leader="none"/>
          <w:tab w:pos="6027" w:val="left" w:leader="none"/>
          <w:tab w:pos="7487" w:val="left" w:leader="none"/>
          <w:tab w:pos="8946" w:val="left" w:leader="none"/>
        </w:tabs>
        <w:spacing w:line="240" w:lineRule="auto"/>
        <w:ind w:left="1591" w:right="0"/>
        <w:jc w:val="left"/>
      </w:pPr>
      <w:r>
        <w:rPr/>
        <w:t>−3</w:t>
        <w:tab/>
        <w:t>−2</w:t>
        <w:tab/>
        <w:t>−1</w:t>
        <w:tab/>
        <w:t>0</w:t>
        <w:tab/>
        <w:t>1</w:t>
        <w:tab/>
        <w:t>2</w:t>
      </w:r>
    </w:p>
    <w:p>
      <w:pPr>
        <w:spacing w:after="0" w:line="240" w:lineRule="auto"/>
        <w:jc w:val="left"/>
        <w:sectPr>
          <w:type w:val="continuous"/>
          <w:pgSz w:w="11520" w:h="15840"/>
          <w:pgMar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7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spacing w:line="240" w:lineRule="auto" w:before="71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8"/>
        <w:rPr>
          <w:rFonts w:ascii="ＭＳ ゴシック" w:hAnsi="ＭＳ ゴシック" w:cs="ＭＳ ゴシック" w:eastAsia="ＭＳ ゴシック"/>
          <w:sz w:val="15"/>
          <w:szCs w:val="15"/>
        </w:rPr>
      </w:pPr>
    </w:p>
    <w:p>
      <w:pPr>
        <w:pStyle w:val="BodyText"/>
        <w:spacing w:line="240" w:lineRule="auto" w:before="71"/>
        <w:ind w:left="3588" w:right="64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17"/>
          <w:szCs w:val="17"/>
        </w:rPr>
      </w:pPr>
    </w:p>
    <w:p>
      <w:pPr>
        <w:spacing w:after="0" w:line="240" w:lineRule="auto"/>
        <w:rPr>
          <w:rFonts w:ascii="ＭＳ ゴシック" w:hAnsi="ＭＳ ゴシック" w:cs="ＭＳ ゴシック" w:eastAsia="ＭＳ ゴシック"/>
          <w:sz w:val="17"/>
          <w:szCs w:val="17"/>
        </w:rPr>
        <w:sectPr>
          <w:headerReference w:type="default" r:id="rId8"/>
          <w:pgSz w:w="11520" w:h="15840"/>
          <w:pgMar w:header="94" w:footer="234" w:top="360" w:bottom="420" w:left="420" w:right="340"/>
        </w:sectPr>
      </w:pPr>
    </w:p>
    <w:p>
      <w:pPr>
        <w:pStyle w:val="Heading1"/>
        <w:spacing w:line="240" w:lineRule="auto" w:before="108"/>
        <w:ind w:left="87" w:right="1435"/>
        <w:jc w:val="center"/>
      </w:pPr>
      <w:r>
        <w:rPr/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40"/>
        <w:ind w:left="87" w:right="143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41"/>
        <w:ind w:left="87" w:right="143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before="141"/>
        <w:ind w:left="87" w:right="1551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174" w:lineRule="exact" w:before="160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3" w:lineRule="exact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2" w:lineRule="exact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3" w:lineRule="exact"/>
        <w:ind w:right="88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29"/>
        <w:ind w:right="88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74"/>
        <w:ind w:right="216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5"/>
        <w:rPr>
          <w:rFonts w:ascii="ＭＳ ゴシック" w:hAnsi="ＭＳ ゴシック" w:cs="ＭＳ ゴシック" w:eastAsia="ＭＳ ゴシック"/>
          <w:sz w:val="12"/>
          <w:szCs w:val="12"/>
        </w:rPr>
      </w:pPr>
    </w:p>
    <w:p>
      <w:pPr>
        <w:tabs>
          <w:tab w:pos="1395" w:val="left" w:leader="none"/>
        </w:tabs>
        <w:spacing w:before="0"/>
        <w:ind w:left="0" w:right="271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w w:val="80"/>
          <w:position w:val="1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spacing w:before="75"/>
        <w:ind w:left="787" w:right="94" w:firstLine="0"/>
        <w:jc w:val="center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w w:val="90"/>
        </w:rPr>
        <w:br w:type="column"/>
      </w:r>
      <w:r>
        <w:rPr>
          <w:rFonts w:ascii="ＭＳ ゴシック" w:hAnsi="ＭＳ ゴシック" w:cs="ＭＳ ゴシック" w:eastAsia="ＭＳ ゴシック"/>
          <w:color w:val="0080FF"/>
          <w:w w:val="9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spacing w:line="240" w:lineRule="auto" w:before="2"/>
        <w:rPr>
          <w:rFonts w:ascii="ＭＳ ゴシック" w:hAnsi="ＭＳ ゴシック" w:cs="ＭＳ ゴシック" w:eastAsia="ＭＳ ゴシック"/>
          <w:sz w:val="12"/>
          <w:szCs w:val="12"/>
        </w:rPr>
      </w:pPr>
    </w:p>
    <w:p>
      <w:pPr>
        <w:pStyle w:val="BodyText"/>
        <w:spacing w:line="240" w:lineRule="auto"/>
        <w:ind w:left="787" w:right="9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74"/>
        <w:ind w:left="787" w:right="198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3" w:lineRule="exact" w:before="29"/>
        <w:ind w:left="787" w:right="275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2" w:lineRule="exact"/>
        <w:ind w:left="787" w:right="278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2" w:lineRule="exact"/>
        <w:ind w:left="787" w:right="339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7" w:lineRule="exact"/>
        <w:ind w:left="260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5" w:lineRule="exact"/>
        <w:ind w:left="257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6" w:lineRule="exact"/>
        <w:ind w:left="252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8" w:lineRule="exact"/>
        <w:ind w:left="246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1" w:lineRule="exact"/>
        <w:ind w:left="84" w:right="391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5" w:lineRule="exact"/>
        <w:ind w:left="53" w:right="391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6" w:lineRule="exact"/>
        <w:ind w:left="787" w:right="4778"/>
        <w:jc w:val="center"/>
      </w:pPr>
      <w:r>
        <w:rPr>
          <w:color w:val="0080FF"/>
          <w:w w:val="90"/>
          <w:position w:val="-9"/>
        </w:rPr>
        <w:t>●</w:t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78" w:lineRule="exact"/>
        <w:ind w:left="2029" w:right="0"/>
        <w:jc w:val="left"/>
      </w:pPr>
      <w:r>
        <w:rPr>
          <w:color w:val="0080FF"/>
          <w:w w:val="85"/>
          <w:position w:val="-8"/>
        </w:rPr>
        <w:t>●</w:t>
      </w:r>
      <w:r>
        <w:rPr>
          <w:color w:val="0080FF"/>
          <w:spacing w:val="-41"/>
          <w:w w:val="85"/>
          <w:position w:val="-8"/>
        </w:rPr>
        <w:t> </w:t>
      </w:r>
      <w:r>
        <w:rPr>
          <w:rFonts w:ascii="Times New Roman" w:hAnsi="Times New Roman" w:cs="Times New Roman" w:eastAsia="Times New Roman"/>
          <w:color w:val="0080FF"/>
          <w:spacing w:val="-41"/>
          <w:w w:val="85"/>
          <w:position w:val="-8"/>
        </w:rPr>
      </w:r>
      <w:r>
        <w:rPr>
          <w:color w:val="0080FF"/>
          <w:w w:val="85"/>
        </w:rPr>
        <w:t>●</w:t>
      </w:r>
      <w:r>
        <w:rPr/>
      </w:r>
    </w:p>
    <w:p>
      <w:pPr>
        <w:pStyle w:val="BodyText"/>
        <w:spacing w:line="125" w:lineRule="exact"/>
        <w:ind w:left="2029" w:right="0"/>
        <w:jc w:val="left"/>
      </w:pPr>
      <w:r>
        <w:rPr/>
        <w:pict>
          <v:shape style="position:absolute;margin-left:225.320007pt;margin-top:2.902078pt;width:6.6pt;height:8.35pt;mso-position-horizontal-relative:page;mso-position-vertical-relative:paragraph;z-index:-3676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36" w:lineRule="exact"/>
        <w:ind w:left="1999" w:right="0"/>
        <w:jc w:val="left"/>
      </w:pPr>
      <w:r>
        <w:rPr/>
        <w:pict>
          <v:shape style="position:absolute;margin-left:223.830002pt;margin-top:8.402088pt;width:6.6pt;height:8.35pt;mso-position-horizontal-relative:page;mso-position-vertical-relative:paragraph;z-index:-3666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7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50" w:lineRule="exact"/>
        <w:ind w:left="1718" w:right="0"/>
        <w:jc w:val="left"/>
      </w:pPr>
      <w:r>
        <w:rPr>
          <w:color w:val="0080FF"/>
          <w:spacing w:val="-73"/>
          <w:w w:val="90"/>
          <w:position w:val="-13"/>
        </w:rPr>
        <w:t>●</w:t>
      </w:r>
      <w:r>
        <w:rPr>
          <w:color w:val="0080FF"/>
          <w:spacing w:val="-73"/>
          <w:w w:val="90"/>
          <w:position w:val="-6"/>
        </w:rPr>
        <w:t>●</w:t>
      </w:r>
      <w:r>
        <w:rPr>
          <w:color w:val="0080FF"/>
          <w:spacing w:val="81"/>
          <w:w w:val="90"/>
          <w:position w:val="-6"/>
        </w:rPr>
        <w:t> </w:t>
      </w:r>
      <w:r>
        <w:rPr>
          <w:rFonts w:ascii="Times New Roman" w:hAnsi="Times New Roman" w:cs="Times New Roman" w:eastAsia="Times New Roman"/>
          <w:color w:val="0080FF"/>
          <w:spacing w:val="81"/>
          <w:w w:val="90"/>
          <w:position w:val="-6"/>
        </w:rPr>
      </w:r>
      <w:r>
        <w:rPr>
          <w:color w:val="0080FF"/>
          <w:spacing w:val="-160"/>
          <w:w w:val="90"/>
        </w:rPr>
        <w:t>●</w:t>
      </w:r>
      <w:r>
        <w:rPr/>
      </w:r>
    </w:p>
    <w:p>
      <w:pPr>
        <w:pStyle w:val="BodyText"/>
        <w:spacing w:line="138" w:lineRule="exact"/>
        <w:ind w:left="1718" w:right="0"/>
        <w:jc w:val="left"/>
      </w:pPr>
      <w:r>
        <w:rPr>
          <w:color w:val="0080FF"/>
          <w:spacing w:val="-80"/>
          <w:w w:val="90"/>
          <w:position w:val="-6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31" w:lineRule="exact"/>
        <w:ind w:left="1675" w:right="0"/>
        <w:jc w:val="left"/>
      </w:pPr>
      <w:r>
        <w:rPr>
          <w:color w:val="0080FF"/>
          <w:spacing w:val="-80"/>
          <w:w w:val="90"/>
          <w:position w:val="-6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22" w:lineRule="exact"/>
        <w:ind w:left="1643" w:right="0"/>
        <w:jc w:val="left"/>
      </w:pPr>
      <w:r>
        <w:rPr>
          <w:color w:val="0080FF"/>
          <w:spacing w:val="-66"/>
          <w:w w:val="90"/>
          <w:position w:val="-5"/>
        </w:rPr>
        <w:t>●</w:t>
      </w:r>
      <w:r>
        <w:rPr>
          <w:color w:val="0080FF"/>
          <w:spacing w:val="-66"/>
          <w:w w:val="90"/>
        </w:rPr>
        <w:t>●</w:t>
      </w:r>
      <w:r>
        <w:rPr>
          <w:spacing w:val="-66"/>
        </w:rPr>
      </w:r>
    </w:p>
    <w:p>
      <w:pPr>
        <w:pStyle w:val="BodyText"/>
        <w:spacing w:line="123" w:lineRule="exact"/>
        <w:ind w:left="1643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20" w:lineRule="exact"/>
        <w:ind w:left="1625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7" w:lineRule="exact"/>
        <w:ind w:left="1609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5" w:lineRule="exact"/>
        <w:ind w:left="1601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3" w:lineRule="exact"/>
        <w:ind w:left="1500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66" w:lineRule="exact"/>
        <w:ind w:left="1500" w:right="0"/>
        <w:jc w:val="left"/>
      </w:pPr>
      <w:r>
        <w:rPr/>
        <w:pict>
          <v:shape style="position:absolute;margin-left:198.889999pt;margin-top:3.417091pt;width:6.6pt;height:11.05pt;mso-position-horizontal-relative:page;mso-position-vertical-relative:paragraph;z-index:-36904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13" w:lineRule="exact"/>
        <w:ind w:left="1411" w:right="0"/>
        <w:jc w:val="left"/>
      </w:pPr>
      <w:r>
        <w:rPr/>
        <w:pict>
          <v:shape style="position:absolute;margin-left:194.429993pt;margin-top:6.002078pt;width:6.6pt;height:11pt;mso-position-horizontal-relative:page;mso-position-vertical-relative:paragraph;z-index:-36880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71" w:lineRule="exact"/>
        <w:ind w:left="1371" w:right="0"/>
        <w:jc w:val="left"/>
      </w:pPr>
      <w:r>
        <w:rPr/>
        <w:pict>
          <v:shape style="position:absolute;margin-left:190.369995pt;margin-top:8.762078pt;width:6.6pt;height:11pt;mso-position-horizontal-relative:page;mso-position-vertical-relative:paragraph;z-index:-36856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7"/>
          <w:w w:val="90"/>
        </w:rPr>
        <w:t>●</w:t>
      </w:r>
      <w:r>
        <w:rPr>
          <w:color w:val="0080FF"/>
          <w:spacing w:val="-107"/>
          <w:w w:val="90"/>
          <w:position w:val="-10"/>
        </w:rPr>
        <w:t>●</w:t>
      </w:r>
      <w:r>
        <w:rPr>
          <w:color w:val="0080FF"/>
          <w:spacing w:val="-107"/>
          <w:w w:val="90"/>
          <w:position w:val="-4"/>
        </w:rPr>
        <w:t>●</w:t>
      </w:r>
      <w:r>
        <w:rPr>
          <w:spacing w:val="-107"/>
        </w:rPr>
      </w:r>
    </w:p>
    <w:p>
      <w:pPr>
        <w:pStyle w:val="BodyText"/>
        <w:spacing w:line="210" w:lineRule="exact"/>
        <w:ind w:left="1305" w:right="0"/>
        <w:jc w:val="left"/>
      </w:pPr>
      <w:r>
        <w:rPr/>
        <w:pict>
          <v:shape style="position:absolute;margin-left:189.119995pt;margin-top:5.857081pt;width:6.6pt;height:11pt;mso-position-horizontal-relative:page;mso-position-vertical-relative:paragraph;z-index:-36832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88" w:lineRule="exact"/>
        <w:ind w:left="1305" w:right="0"/>
        <w:jc w:val="left"/>
      </w:pPr>
      <w:r>
        <w:rPr/>
        <w:pict>
          <v:shape style="position:absolute;margin-left:183.5pt;margin-top:6.067077pt;width:.1pt;height:13.75pt;mso-position-horizontal-relative:page;mso-position-vertical-relative:paragraph;z-index:-36808" type="#_x0000_t202" filled="false" stroked="false">
            <v:textbox inset="0,0,0,0">
              <w:txbxContent>
                <w:p>
                  <w:pPr>
                    <w:pStyle w:val="BodyText"/>
                    <w:spacing w:line="27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10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0" w:lineRule="exact"/>
        <w:ind w:left="119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9" w:lineRule="exact"/>
        <w:ind w:left="1192" w:right="0"/>
        <w:jc w:val="left"/>
      </w:pPr>
      <w:r>
        <w:rPr/>
        <w:pict>
          <v:shape style="position:absolute;margin-left:179.490005pt;margin-top:2.057093pt;width:4.05pt;height:8.35pt;mso-position-horizontal-relative:page;mso-position-vertical-relative:paragraph;z-index:-3678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5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1" w:lineRule="exact"/>
        <w:ind w:left="1112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2" w:lineRule="exact"/>
        <w:ind w:left="1095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4" w:lineRule="exact"/>
        <w:ind w:left="1022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6" w:lineRule="exact"/>
        <w:ind w:left="1022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9" w:lineRule="exact"/>
        <w:ind w:left="957" w:right="0"/>
        <w:jc w:val="left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5"/>
        </w:rPr>
        <w:t>●</w:t>
      </w:r>
      <w:r>
        <w:rPr>
          <w:spacing w:val="-80"/>
        </w:rPr>
      </w:r>
    </w:p>
    <w:p>
      <w:pPr>
        <w:pStyle w:val="BodyText"/>
        <w:spacing w:line="122" w:lineRule="exact"/>
        <w:ind w:left="787" w:right="7613"/>
        <w:jc w:val="center"/>
      </w:pPr>
      <w:r>
        <w:rPr>
          <w:color w:val="0080FF"/>
          <w:spacing w:val="-137"/>
          <w:w w:val="90"/>
          <w:position w:val="-5"/>
        </w:rPr>
        <w:t>●</w:t>
      </w:r>
      <w:r>
        <w:rPr>
          <w:color w:val="0080FF"/>
          <w:spacing w:val="-137"/>
          <w:w w:val="90"/>
        </w:rPr>
        <w:t>●</w:t>
      </w:r>
      <w:r>
        <w:rPr/>
      </w:r>
    </w:p>
    <w:p>
      <w:pPr>
        <w:pStyle w:val="BodyText"/>
        <w:spacing w:line="125" w:lineRule="exact"/>
        <w:ind w:left="822" w:right="0"/>
        <w:jc w:val="left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5"/>
        </w:rPr>
        <w:t>●</w:t>
      </w:r>
      <w:r>
        <w:rPr>
          <w:spacing w:val="-80"/>
        </w:rPr>
      </w:r>
    </w:p>
    <w:p>
      <w:pPr>
        <w:pStyle w:val="BodyText"/>
        <w:spacing w:line="134" w:lineRule="exact"/>
        <w:ind w:left="778" w:right="7737"/>
        <w:jc w:val="center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6"/>
        </w:rPr>
        <w:t>●</w:t>
      </w:r>
      <w:r>
        <w:rPr>
          <w:spacing w:val="-80"/>
        </w:rPr>
      </w:r>
    </w:p>
    <w:p>
      <w:pPr>
        <w:pStyle w:val="BodyText"/>
        <w:spacing w:line="134" w:lineRule="exact"/>
        <w:ind w:left="725" w:right="0"/>
        <w:jc w:val="left"/>
      </w:pPr>
      <w:r>
        <w:rPr>
          <w:color w:val="0080FF"/>
          <w:spacing w:val="-80"/>
          <w:w w:val="90"/>
          <w:position w:val="-6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77" w:lineRule="exact"/>
        <w:ind w:left="691" w:right="0"/>
        <w:jc w:val="left"/>
      </w:pPr>
      <w:r>
        <w:rPr/>
        <w:pict>
          <v:shape style="position:absolute;margin-left:144.5pt;margin-top:5.40208pt;width:6.6pt;height:8.35pt;mso-position-horizontal-relative:page;mso-position-vertical-relative:paragraph;z-index:-3671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6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50" w:lineRule="exact"/>
        <w:ind w:left="384" w:right="0"/>
        <w:jc w:val="left"/>
      </w:pPr>
      <w:r>
        <w:rPr/>
        <w:pict>
          <v:shape style="position:absolute;margin-left:143.080002pt;margin-top:4.067073pt;width:.1pt;height:8.35pt;mso-position-horizontal-relative:page;mso-position-vertical-relative:paragraph;z-index:-3668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4"/>
          <w:w w:val="82"/>
        </w:rPr>
        <w:t>●</w:t>
      </w:r>
      <w:r>
        <w:rPr/>
      </w:r>
    </w:p>
    <w:p>
      <w:pPr>
        <w:pStyle w:val="BodyText"/>
        <w:spacing w:line="199" w:lineRule="exact"/>
        <w:ind w:left="361" w:right="0"/>
        <w:jc w:val="left"/>
      </w:pPr>
      <w:r>
        <w:rPr>
          <w:color w:val="0080FF"/>
          <w:spacing w:val="-147"/>
          <w:w w:val="90"/>
          <w:position w:val="-7"/>
        </w:rPr>
        <w:t>●</w:t>
      </w:r>
      <w:r>
        <w:rPr>
          <w:color w:val="0080FF"/>
          <w:spacing w:val="-147"/>
          <w:w w:val="90"/>
        </w:rPr>
        <w:t>●</w:t>
      </w:r>
      <w:r>
        <w:rPr/>
      </w:r>
    </w:p>
    <w:p>
      <w:pPr>
        <w:pStyle w:val="BodyText"/>
        <w:spacing w:line="85" w:lineRule="exact"/>
        <w:ind w:left="361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88" w:lineRule="exact"/>
        <w:ind w:left="354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1" w:lineRule="exact"/>
        <w:ind w:left="320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5" w:lineRule="exact"/>
        <w:ind w:left="29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0" w:lineRule="exact"/>
        <w:ind w:left="17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5" w:lineRule="exact"/>
        <w:ind w:left="17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1" w:lineRule="exact"/>
        <w:ind w:left="17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8" w:lineRule="exact"/>
        <w:ind w:left="17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6" w:lineRule="exact"/>
        <w:ind w:left="17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2" w:lineRule="exact"/>
        <w:ind w:left="10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after="0" w:line="162" w:lineRule="exact"/>
        <w:jc w:val="left"/>
        <w:sectPr>
          <w:type w:val="continuous"/>
          <w:pgSz w:w="11520" w:h="15840"/>
          <w:pgMar w:top="360" w:bottom="420" w:left="420" w:right="340"/>
          <w:cols w:num="2" w:equalWidth="0">
            <w:col w:w="1907" w:space="150"/>
            <w:col w:w="8703"/>
          </w:cols>
        </w:sectPr>
      </w:pPr>
    </w:p>
    <w:p>
      <w:pPr>
        <w:spacing w:line="240" w:lineRule="auto" w:before="2"/>
        <w:rPr>
          <w:rFonts w:ascii="ＭＳ ゴシック" w:hAnsi="ＭＳ ゴシック" w:cs="ＭＳ ゴシック" w:eastAsia="ＭＳ ゴシック"/>
          <w:sz w:val="15"/>
          <w:szCs w:val="15"/>
        </w:rPr>
      </w:pPr>
      <w:r>
        <w:rPr/>
        <w:pict>
          <v:group style="position:absolute;margin-left:42.974998pt;margin-top:39.014999pt;width:510.1pt;height:708.25pt;mso-position-horizontal-relative:page;mso-position-vertical-relative:page;z-index:-36928" coordorigin="859,780" coordsize="10202,14165">
            <v:group style="position:absolute;left:1319;top:788;width:2;height:114" coordorigin="1319,788" coordsize="2,114">
              <v:shape style="position:absolute;left:1319;top:788;width:2;height:114" coordorigin="1319,788" coordsize="0,114" path="m1319,901l1319,788e" filled="false" stroked="true" strokeweight=".75pt" strokecolor="#000000">
                <v:path arrowok="t"/>
              </v:shape>
            </v:group>
            <v:group style="position:absolute;left:3914;top:788;width:2;height:114" coordorigin="3914,788" coordsize="2,114">
              <v:shape style="position:absolute;left:3914;top:788;width:2;height:114" coordorigin="3914,788" coordsize="0,114" path="m3914,901l3914,788e" filled="false" stroked="true" strokeweight=".75pt" strokecolor="#000000">
                <v:path arrowok="t"/>
              </v:shape>
            </v:group>
            <v:group style="position:absolute;left:6510;top:788;width:2;height:114" coordorigin="6510,788" coordsize="2,114">
              <v:shape style="position:absolute;left:6510;top:788;width:2;height:114" coordorigin="6510,788" coordsize="0,114" path="m6510,901l6510,788e" filled="false" stroked="true" strokeweight=".75pt" strokecolor="#000000">
                <v:path arrowok="t"/>
              </v:shape>
            </v:group>
            <v:group style="position:absolute;left:9105;top:788;width:2;height:114" coordorigin="9105,788" coordsize="2,114">
              <v:shape style="position:absolute;left:9105;top:788;width:2;height:114" coordorigin="9105,788" coordsize="0,114" path="m9105,901l9105,788e" filled="false" stroked="true" strokeweight=".75pt" strokecolor="#000000">
                <v:path arrowok="t"/>
              </v:shape>
            </v:group>
            <v:group style="position:absolute;left:867;top:12544;width:114;height:2" coordorigin="867,12544" coordsize="114,2">
              <v:shape style="position:absolute;left:867;top:12544;width:114;height:2" coordorigin="867,12544" coordsize="114,0" path="m980,12544l867,12544e" filled="false" stroked="true" strokeweight=".75pt" strokecolor="#000000">
                <v:path arrowok="t"/>
              </v:shape>
            </v:group>
            <v:group style="position:absolute;left:867;top:10203;width:114;height:2" coordorigin="867,10203" coordsize="114,2">
              <v:shape style="position:absolute;left:867;top:10203;width:114;height:2" coordorigin="867,10203" coordsize="114,0" path="m980,10203l867,10203e" filled="false" stroked="true" strokeweight=".75pt" strokecolor="#000000">
                <v:path arrowok="t"/>
              </v:shape>
            </v:group>
            <v:group style="position:absolute;left:867;top:7863;width:114;height:2" coordorigin="867,7863" coordsize="114,2">
              <v:shape style="position:absolute;left:867;top:7863;width:114;height:2" coordorigin="867,7863" coordsize="114,0" path="m980,7863l867,7863e" filled="false" stroked="true" strokeweight=".75pt" strokecolor="#000000">
                <v:path arrowok="t"/>
              </v:shape>
            </v:group>
            <v:group style="position:absolute;left:867;top:5522;width:114;height:2" coordorigin="867,5522" coordsize="114,2">
              <v:shape style="position:absolute;left:867;top:5522;width:114;height:2" coordorigin="867,5522" coordsize="114,0" path="m980,5522l867,5522e" filled="false" stroked="true" strokeweight=".75pt" strokecolor="#000000">
                <v:path arrowok="t"/>
              </v:shape>
            </v:group>
            <v:group style="position:absolute;left:867;top:3181;width:114;height:2" coordorigin="867,3181" coordsize="114,2">
              <v:shape style="position:absolute;left:867;top:3181;width:114;height:2" coordorigin="867,3181" coordsize="114,0" path="m980,3181l867,3181e" filled="false" stroked="true" strokeweight=".75pt" strokecolor="#000000">
                <v:path arrowok="t"/>
              </v:shape>
            </v:group>
            <v:group style="position:absolute;left:1319;top:14824;width:2;height:114" coordorigin="1319,14824" coordsize="2,114">
              <v:shape style="position:absolute;left:1319;top:14824;width:2;height:114" coordorigin="1319,14824" coordsize="0,114" path="m1319,14824l1319,14937e" filled="false" stroked="true" strokeweight=".75pt" strokecolor="#000000">
                <v:path arrowok="t"/>
              </v:shape>
            </v:group>
            <v:group style="position:absolute;left:3914;top:14824;width:2;height:114" coordorigin="3914,14824" coordsize="2,114">
              <v:shape style="position:absolute;left:3914;top:14824;width:2;height:114" coordorigin="3914,14824" coordsize="0,114" path="m3914,14824l3914,14937e" filled="false" stroked="true" strokeweight=".75pt" strokecolor="#000000">
                <v:path arrowok="t"/>
              </v:shape>
            </v:group>
            <v:group style="position:absolute;left:6510;top:14824;width:2;height:114" coordorigin="6510,14824" coordsize="2,114">
              <v:shape style="position:absolute;left:6510;top:14824;width:2;height:114" coordorigin="6510,14824" coordsize="0,114" path="m6510,14824l6510,14937e" filled="false" stroked="true" strokeweight=".75pt" strokecolor="#000000">
                <v:path arrowok="t"/>
              </v:shape>
            </v:group>
            <v:group style="position:absolute;left:9105;top:14824;width:2;height:114" coordorigin="9105,14824" coordsize="2,114">
              <v:shape style="position:absolute;left:9105;top:14824;width:2;height:114" coordorigin="9105,14824" coordsize="0,114" path="m9105,14824l9105,14937e" filled="false" stroked="true" strokeweight=".75pt" strokecolor="#000000">
                <v:path arrowok="t"/>
              </v:shape>
            </v:group>
            <v:group style="position:absolute;left:10940;top:12544;width:114;height:2" coordorigin="10940,12544" coordsize="114,2">
              <v:shape style="position:absolute;left:10940;top:12544;width:114;height:2" coordorigin="10940,12544" coordsize="114,0" path="m10940,12544l11053,12544e" filled="false" stroked="true" strokeweight=".75pt" strokecolor="#000000">
                <v:path arrowok="t"/>
              </v:shape>
            </v:group>
            <v:group style="position:absolute;left:10940;top:10203;width:114;height:2" coordorigin="10940,10203" coordsize="114,2">
              <v:shape style="position:absolute;left:10940;top:10203;width:114;height:2" coordorigin="10940,10203" coordsize="114,0" path="m10940,10203l11053,10203e" filled="false" stroked="true" strokeweight=".75pt" strokecolor="#000000">
                <v:path arrowok="t"/>
              </v:shape>
            </v:group>
            <v:group style="position:absolute;left:10940;top:7863;width:114;height:2" coordorigin="10940,7863" coordsize="114,2">
              <v:shape style="position:absolute;left:10940;top:7863;width:114;height:2" coordorigin="10940,7863" coordsize="114,0" path="m10940,7863l11053,7863e" filled="false" stroked="true" strokeweight=".75pt" strokecolor="#000000">
                <v:path arrowok="t"/>
              </v:shape>
            </v:group>
            <v:group style="position:absolute;left:10940;top:5522;width:114;height:2" coordorigin="10940,5522" coordsize="114,2">
              <v:shape style="position:absolute;left:10940;top:5522;width:114;height:2" coordorigin="10940,5522" coordsize="114,0" path="m10940,5522l11053,5522e" filled="false" stroked="true" strokeweight=".75pt" strokecolor="#000000">
                <v:path arrowok="t"/>
              </v:shape>
            </v:group>
            <v:group style="position:absolute;left:10940;top:3181;width:114;height:2" coordorigin="10940,3181" coordsize="114,2">
              <v:shape style="position:absolute;left:10940;top:3181;width:114;height:2" coordorigin="10940,3181" coordsize="114,0" path="m10940,3181l11053,3181e" filled="false" stroked="true" strokeweight=".75pt" strokecolor="#000000">
                <v:path arrowok="t"/>
              </v:shape>
            </v:group>
            <v:group style="position:absolute;left:980;top:901;width:9960;height:13923" coordorigin="980,901" coordsize="9960,13923">
              <v:shape style="position:absolute;left:980;top:901;width:9960;height:13923" coordorigin="980,901" coordsize="9960,13923" path="m980,14824l10940,14824,10940,901,980,901,980,1482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314.941986pt;width:14pt;height:156.4pt;mso-position-horizontal-relative:page;mso-position-vertical-relative:page;z-index:1552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71"/>
        <w:ind w:left="1461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8"/>
        <w:rPr>
          <w:rFonts w:ascii="ＭＳ ゴシック" w:hAnsi="ＭＳ ゴシック" w:cs="ＭＳ ゴシック" w:eastAsia="ＭＳ ゴシック"/>
          <w:sz w:val="15"/>
          <w:szCs w:val="15"/>
        </w:rPr>
      </w:pPr>
    </w:p>
    <w:p>
      <w:pPr>
        <w:pStyle w:val="BodyText"/>
        <w:spacing w:line="240" w:lineRule="auto" w:before="71"/>
        <w:ind w:left="110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pStyle w:val="Heading1"/>
        <w:tabs>
          <w:tab w:pos="3438" w:val="left" w:leader="none"/>
          <w:tab w:pos="6034" w:val="left" w:leader="none"/>
          <w:tab w:pos="8629" w:val="left" w:leader="none"/>
        </w:tabs>
        <w:spacing w:line="240" w:lineRule="auto"/>
        <w:ind w:left="784" w:right="0"/>
        <w:jc w:val="left"/>
      </w:pPr>
      <w:r>
        <w:rPr/>
        <w:t>−2</w:t>
        <w:tab/>
        <w:t>0</w:t>
        <w:tab/>
        <w:t>2</w:t>
        <w:tab/>
        <w:t>4</w:t>
      </w:r>
    </w:p>
    <w:p>
      <w:pPr>
        <w:spacing w:after="0" w:line="240" w:lineRule="auto"/>
        <w:jc w:val="left"/>
        <w:sectPr>
          <w:type w:val="continuous"/>
          <w:pgSz w:w="11520" w:h="15840"/>
          <w:pgMar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  <w:r>
        <w:rPr/>
        <w:pict>
          <v:group style="position:absolute;margin-left:42.974998pt;margin-top:39.014999pt;width:510.1pt;height:708.25pt;mso-position-horizontal-relative:page;mso-position-vertical-relative:page;z-index:-36640" coordorigin="859,780" coordsize="10202,14165">
            <v:group style="position:absolute;left:1738;top:788;width:2;height:114" coordorigin="1738,788" coordsize="2,114">
              <v:shape style="position:absolute;left:1738;top:788;width:2;height:114" coordorigin="1738,788" coordsize="0,114" path="m1738,901l1738,788e" filled="false" stroked="true" strokeweight=".75pt" strokecolor="#000000">
                <v:path arrowok="t"/>
              </v:shape>
            </v:group>
            <v:group style="position:absolute;left:4414;top:788;width:2;height:114" coordorigin="4414,788" coordsize="2,114">
              <v:shape style="position:absolute;left:4414;top:788;width:2;height:114" coordorigin="4414,788" coordsize="0,114" path="m4414,901l4414,788e" filled="false" stroked="true" strokeweight=".75pt" strokecolor="#000000">
                <v:path arrowok="t"/>
              </v:shape>
            </v:group>
            <v:group style="position:absolute;left:7090;top:788;width:2;height:114" coordorigin="7090,788" coordsize="2,114">
              <v:shape style="position:absolute;left:7090;top:788;width:2;height:114" coordorigin="7090,788" coordsize="0,114" path="m7090,901l7090,788e" filled="false" stroked="true" strokeweight=".75pt" strokecolor="#000000">
                <v:path arrowok="t"/>
              </v:shape>
            </v:group>
            <v:group style="position:absolute;left:9766;top:788;width:2;height:114" coordorigin="9766,788" coordsize="2,114">
              <v:shape style="position:absolute;left:9766;top:788;width:2;height:114" coordorigin="9766,788" coordsize="0,114" path="m9766,901l9766,788e" filled="false" stroked="true" strokeweight=".75pt" strokecolor="#000000">
                <v:path arrowok="t"/>
              </v:shape>
            </v:group>
            <v:group style="position:absolute;left:867;top:11830;width:114;height:2" coordorigin="867,11830" coordsize="114,2">
              <v:shape style="position:absolute;left:867;top:11830;width:114;height:2" coordorigin="867,11830" coordsize="114,0" path="m980,11830l867,11830e" filled="false" stroked="true" strokeweight=".75pt" strokecolor="#000000">
                <v:path arrowok="t"/>
              </v:shape>
            </v:group>
            <v:group style="position:absolute;left:867;top:7863;width:114;height:2" coordorigin="867,7863" coordsize="114,2">
              <v:shape style="position:absolute;left:867;top:7863;width:114;height:2" coordorigin="867,7863" coordsize="114,0" path="m980,7863l867,7863e" filled="false" stroked="true" strokeweight=".75pt" strokecolor="#000000">
                <v:path arrowok="t"/>
              </v:shape>
            </v:group>
            <v:group style="position:absolute;left:867;top:3895;width:114;height:2" coordorigin="867,3895" coordsize="114,2">
              <v:shape style="position:absolute;left:867;top:3895;width:114;height:2" coordorigin="867,3895" coordsize="114,0" path="m980,3895l867,3895e" filled="false" stroked="true" strokeweight=".75pt" strokecolor="#000000">
                <v:path arrowok="t"/>
              </v:shape>
            </v:group>
            <v:group style="position:absolute;left:1738;top:14824;width:2;height:114" coordorigin="1738,14824" coordsize="2,114">
              <v:shape style="position:absolute;left:1738;top:14824;width:2;height:114" coordorigin="1738,14824" coordsize="0,114" path="m1738,14824l1738,14937e" filled="false" stroked="true" strokeweight=".75pt" strokecolor="#000000">
                <v:path arrowok="t"/>
              </v:shape>
            </v:group>
            <v:group style="position:absolute;left:4414;top:14824;width:2;height:114" coordorigin="4414,14824" coordsize="2,114">
              <v:shape style="position:absolute;left:4414;top:14824;width:2;height:114" coordorigin="4414,14824" coordsize="0,114" path="m4414,14824l4414,14937e" filled="false" stroked="true" strokeweight=".75pt" strokecolor="#000000">
                <v:path arrowok="t"/>
              </v:shape>
            </v:group>
            <v:group style="position:absolute;left:7090;top:14824;width:2;height:114" coordorigin="7090,14824" coordsize="2,114">
              <v:shape style="position:absolute;left:7090;top:14824;width:2;height:114" coordorigin="7090,14824" coordsize="0,114" path="m7090,14824l7090,14937e" filled="false" stroked="true" strokeweight=".75pt" strokecolor="#000000">
                <v:path arrowok="t"/>
              </v:shape>
            </v:group>
            <v:group style="position:absolute;left:9766;top:14824;width:2;height:114" coordorigin="9766,14824" coordsize="2,114">
              <v:shape style="position:absolute;left:9766;top:14824;width:2;height:114" coordorigin="9766,14824" coordsize="0,114" path="m9766,14824l9766,14937e" filled="false" stroked="true" strokeweight=".75pt" strokecolor="#000000">
                <v:path arrowok="t"/>
              </v:shape>
            </v:group>
            <v:group style="position:absolute;left:10940;top:11830;width:114;height:2" coordorigin="10940,11830" coordsize="114,2">
              <v:shape style="position:absolute;left:10940;top:11830;width:114;height:2" coordorigin="10940,11830" coordsize="114,0" path="m10940,11830l11053,11830e" filled="false" stroked="true" strokeweight=".75pt" strokecolor="#000000">
                <v:path arrowok="t"/>
              </v:shape>
            </v:group>
            <v:group style="position:absolute;left:10940;top:7863;width:114;height:2" coordorigin="10940,7863" coordsize="114,2">
              <v:shape style="position:absolute;left:10940;top:7863;width:114;height:2" coordorigin="10940,7863" coordsize="114,0" path="m10940,7863l11053,7863e" filled="false" stroked="true" strokeweight=".75pt" strokecolor="#000000">
                <v:path arrowok="t"/>
              </v:shape>
            </v:group>
            <v:group style="position:absolute;left:10940;top:3895;width:114;height:2" coordorigin="10940,3895" coordsize="114,2">
              <v:shape style="position:absolute;left:10940;top:3895;width:114;height:2" coordorigin="10940,3895" coordsize="114,0" path="m10940,3895l11053,3895e" filled="false" stroked="true" strokeweight=".75pt" strokecolor="#000000">
                <v:path arrowok="t"/>
              </v:shape>
            </v:group>
            <v:group style="position:absolute;left:980;top:901;width:9960;height:13923" coordorigin="980,901" coordsize="9960,13923">
              <v:shape style="position:absolute;left:980;top:901;width:9960;height:13923" coordorigin="980,901" coordsize="9960,13923" path="m980,14824l10940,14824,10940,901,980,901,980,1482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314.941986pt;width:14pt;height:156.4pt;mso-position-horizontal-relative:page;mso-position-vertical-relative:page;z-index:2488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7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spacing w:line="240" w:lineRule="auto" w:before="71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4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BodyText"/>
        <w:spacing w:line="240" w:lineRule="auto"/>
        <w:ind w:right="85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4"/>
        <w:rPr>
          <w:rFonts w:ascii="ＭＳ ゴシック" w:hAnsi="ＭＳ ゴシック" w:cs="ＭＳ ゴシック" w:eastAsia="ＭＳ ゴシック"/>
          <w:sz w:val="12"/>
          <w:szCs w:val="12"/>
        </w:rPr>
      </w:pPr>
    </w:p>
    <w:p>
      <w:pPr>
        <w:pStyle w:val="BodyText"/>
        <w:spacing w:line="240" w:lineRule="auto"/>
        <w:ind w:right="1869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8" w:lineRule="exact" w:before="42"/>
        <w:ind w:right="192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6" w:lineRule="exact"/>
        <w:ind w:right="203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9" w:lineRule="exact"/>
        <w:ind w:right="2555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0" w:lineRule="exact"/>
        <w:ind w:right="2567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6" w:lineRule="exact"/>
        <w:ind w:right="25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1" w:lineRule="exact"/>
        <w:ind w:right="2816"/>
        <w:jc w:val="right"/>
      </w:pPr>
      <w:r>
        <w:rPr>
          <w:color w:val="0080FF"/>
          <w:w w:val="85"/>
          <w:position w:val="-8"/>
        </w:rPr>
        <w:t>●</w:t>
      </w:r>
      <w:r>
        <w:rPr>
          <w:color w:val="0080FF"/>
          <w:spacing w:val="-44"/>
          <w:w w:val="85"/>
          <w:position w:val="-8"/>
        </w:rPr>
        <w:t> </w:t>
      </w:r>
      <w:r>
        <w:rPr>
          <w:rFonts w:ascii="Times New Roman" w:hAnsi="Times New Roman" w:cs="Times New Roman" w:eastAsia="Times New Roman"/>
          <w:color w:val="0080FF"/>
          <w:spacing w:val="-44"/>
          <w:w w:val="85"/>
          <w:position w:val="-8"/>
        </w:rPr>
      </w:r>
      <w:r>
        <w:rPr>
          <w:color w:val="0080FF"/>
          <w:w w:val="85"/>
        </w:rPr>
        <w:t>●</w:t>
      </w:r>
      <w:r>
        <w:rPr/>
      </w:r>
    </w:p>
    <w:p>
      <w:pPr>
        <w:tabs>
          <w:tab w:pos="6748" w:val="left" w:leader="none"/>
        </w:tabs>
        <w:spacing w:line="223" w:lineRule="exact" w:before="0"/>
        <w:ind w:left="0" w:right="3084" w:firstLine="0"/>
        <w:jc w:val="center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position w:val="-4"/>
          <w:sz w:val="20"/>
          <w:szCs w:val="20"/>
        </w:rPr>
        <w:t>2</w:t>
        <w:tab/>
      </w:r>
      <w:r>
        <w:rPr>
          <w:rFonts w:ascii="ＭＳ ゴシック" w:hAnsi="ＭＳ ゴシック" w:cs="ＭＳ ゴシック" w:eastAsia="ＭＳ ゴシック"/>
          <w:color w:val="0080FF"/>
          <w:w w:val="90"/>
          <w:position w:val="-14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37"/>
          <w:w w:val="90"/>
          <w:position w:val="-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80FF"/>
          <w:spacing w:val="-37"/>
          <w:w w:val="90"/>
          <w:position w:val="-14"/>
          <w:sz w:val="16"/>
          <w:szCs w:val="16"/>
        </w:rPr>
      </w:r>
      <w:r>
        <w:rPr>
          <w:rFonts w:ascii="ＭＳ ゴシック" w:hAnsi="ＭＳ ゴシック" w:cs="ＭＳ ゴシック" w:eastAsia="ＭＳ ゴシック"/>
          <w:color w:val="0080FF"/>
          <w:w w:val="90"/>
          <w:position w:val="-7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61"/>
          <w:w w:val="90"/>
          <w:position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80FF"/>
          <w:spacing w:val="-61"/>
          <w:w w:val="90"/>
          <w:position w:val="-7"/>
          <w:sz w:val="16"/>
          <w:szCs w:val="16"/>
        </w:rPr>
      </w:r>
      <w:r>
        <w:rPr>
          <w:rFonts w:ascii="ＭＳ ゴシック" w:hAnsi="ＭＳ ゴシック" w:cs="ＭＳ ゴシック" w:eastAsia="ＭＳ ゴシック"/>
          <w:color w:val="0080FF"/>
          <w:w w:val="9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32" w:lineRule="exact"/>
        <w:ind w:left="3588" w:right="532"/>
        <w:jc w:val="center"/>
      </w:pPr>
      <w:r>
        <w:rPr/>
        <w:pict>
          <v:shape style="position:absolute;margin-left:355.179993pt;margin-top:7.012077pt;width:8.6pt;height:10.95pt;mso-position-horizontal-relative:page;mso-position-vertical-relative:paragraph;z-index:-36448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9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90"/>
          <w:position w:val="-11"/>
        </w:rPr>
        <w:t>●</w:t>
      </w:r>
      <w:r>
        <w:rPr>
          <w:color w:val="0080FF"/>
          <w:spacing w:val="-53"/>
          <w:w w:val="90"/>
          <w:position w:val="-11"/>
        </w:rPr>
        <w:t> </w:t>
      </w:r>
      <w:r>
        <w:rPr>
          <w:rFonts w:ascii="Times New Roman" w:hAnsi="Times New Roman" w:cs="Times New Roman" w:eastAsia="Times New Roman"/>
          <w:color w:val="0080FF"/>
          <w:spacing w:val="-53"/>
          <w:w w:val="90"/>
          <w:position w:val="-11"/>
        </w:rPr>
      </w:r>
      <w:r>
        <w:rPr>
          <w:color w:val="0080FF"/>
          <w:spacing w:val="-49"/>
          <w:w w:val="90"/>
          <w:position w:val="-5"/>
        </w:rPr>
        <w:t>●</w:t>
      </w:r>
      <w:r>
        <w:rPr>
          <w:color w:val="0080FF"/>
          <w:spacing w:val="-49"/>
          <w:w w:val="90"/>
        </w:rPr>
        <w:t>●</w:t>
      </w:r>
      <w:r>
        <w:rPr>
          <w:spacing w:val="-49"/>
        </w:rPr>
      </w:r>
    </w:p>
    <w:p>
      <w:pPr>
        <w:pStyle w:val="BodyText"/>
        <w:spacing w:line="175" w:lineRule="exact"/>
        <w:ind w:left="3588" w:right="954"/>
        <w:jc w:val="center"/>
      </w:pPr>
      <w:r>
        <w:rPr/>
        <w:pict>
          <v:shape style="position:absolute;margin-left:343.410004pt;margin-top:5.34206pt;width:15.6pt;height:12.7pt;mso-position-horizontal-relative:page;mso-position-vertical-relative:paragraph;z-index:-36424" type="#_x0000_t202" filled="false" stroked="false">
            <v:textbox inset="0,0,0,0">
              <w:txbxContent>
                <w:p>
                  <w:pPr>
                    <w:pStyle w:val="BodyText"/>
                    <w:spacing w:line="254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  <w:position w:val="-8"/>
                    </w:rPr>
                    <w:t>●</w:t>
                  </w:r>
                  <w:r>
                    <w:rPr>
                      <w:rFonts w:ascii="Times New Roman" w:hAnsi="Times New Roman" w:cs="Times New Roman" w:eastAsia="Times New Roman"/>
                      <w:color w:val="0080FF"/>
                      <w:spacing w:val="8"/>
                      <w:position w:val="-8"/>
                    </w:rPr>
                    <w:t> 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7"/>
          <w:w w:val="90"/>
          <w:position w:val="-4"/>
        </w:rPr>
        <w:t>●</w:t>
      </w:r>
      <w:r>
        <w:rPr>
          <w:color w:val="0080FF"/>
          <w:spacing w:val="-77"/>
          <w:w w:val="90"/>
        </w:rPr>
        <w:t>●</w:t>
      </w:r>
      <w:r>
        <w:rPr>
          <w:spacing w:val="-77"/>
        </w:rPr>
      </w:r>
    </w:p>
    <w:p>
      <w:pPr>
        <w:pStyle w:val="BodyText"/>
        <w:spacing w:line="87" w:lineRule="exact"/>
        <w:ind w:left="3588" w:right="1155"/>
        <w:jc w:val="center"/>
      </w:pPr>
      <w:r>
        <w:rPr>
          <w:color w:val="0080FF"/>
          <w:spacing w:val="-69"/>
          <w:w w:val="82"/>
        </w:rPr>
        <w:t>●</w:t>
      </w:r>
      <w:r>
        <w:rPr/>
      </w:r>
    </w:p>
    <w:p>
      <w:pPr>
        <w:pStyle w:val="BodyText"/>
        <w:spacing w:line="159" w:lineRule="exact"/>
        <w:ind w:left="3588" w:right="1510"/>
        <w:jc w:val="center"/>
      </w:pPr>
      <w:r>
        <w:rPr/>
        <w:pict>
          <v:shape style="position:absolute;margin-left:337.329987pt;margin-top:4.537069pt;width:6.6pt;height:8.35pt;mso-position-horizontal-relative:page;mso-position-vertical-relative:paragraph;z-index:-3654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8"/>
          <w:w w:val="90"/>
          <w:position w:val="-7"/>
        </w:rPr>
        <w:t>●</w:t>
      </w:r>
      <w:r>
        <w:rPr>
          <w:color w:val="0080FF"/>
          <w:spacing w:val="-98"/>
          <w:w w:val="90"/>
          <w:position w:val="-3"/>
        </w:rPr>
        <w:t>●</w:t>
      </w:r>
      <w:r>
        <w:rPr>
          <w:color w:val="0080FF"/>
          <w:spacing w:val="-98"/>
          <w:w w:val="90"/>
        </w:rPr>
        <w:t>●</w:t>
      </w:r>
      <w:r>
        <w:rPr>
          <w:spacing w:val="-98"/>
        </w:rPr>
      </w:r>
    </w:p>
    <w:p>
      <w:pPr>
        <w:pStyle w:val="BodyText"/>
        <w:spacing w:line="202" w:lineRule="exact"/>
        <w:ind w:left="3588" w:right="1870"/>
        <w:jc w:val="center"/>
      </w:pPr>
      <w:r>
        <w:rPr/>
        <w:pict>
          <v:shape style="position:absolute;margin-left:319.989990pt;margin-top:5.242071pt;width:8.7pt;height:11.5pt;mso-position-horizontal-relative:page;mso-position-vertical-relative:paragraph;z-index:-36280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right="0"/>
                    <w:jc w:val="left"/>
                  </w:pPr>
                  <w:r>
                    <w:rPr>
                      <w:color w:val="0080FF"/>
                      <w:spacing w:val="-115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spacing w:val="-106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8"/>
          <w:w w:val="90"/>
          <w:position w:val="-9"/>
        </w:rPr>
        <w:t>●</w:t>
      </w:r>
      <w:r>
        <w:rPr>
          <w:color w:val="0080FF"/>
          <w:spacing w:val="-68"/>
          <w:w w:val="90"/>
          <w:position w:val="-6"/>
        </w:rPr>
        <w:t>●</w:t>
      </w:r>
      <w:r>
        <w:rPr>
          <w:color w:val="0080FF"/>
          <w:spacing w:val="-68"/>
          <w:w w:val="90"/>
          <w:position w:val="-3"/>
        </w:rPr>
        <w:t>●</w:t>
      </w:r>
      <w:r>
        <w:rPr>
          <w:color w:val="0080FF"/>
          <w:spacing w:val="-68"/>
          <w:w w:val="90"/>
        </w:rPr>
        <w:t>●</w:t>
      </w:r>
      <w:r>
        <w:rPr>
          <w:spacing w:val="-68"/>
        </w:rPr>
      </w:r>
    </w:p>
    <w:p>
      <w:pPr>
        <w:pStyle w:val="BodyText"/>
        <w:spacing w:line="272" w:lineRule="exact"/>
        <w:ind w:left="3588" w:right="2587"/>
        <w:jc w:val="center"/>
      </w:pPr>
      <w:r>
        <w:rPr/>
        <w:pict>
          <v:shape style="position:absolute;margin-left:298.100006pt;margin-top:8.352084pt;width:10.55pt;height:12.25pt;mso-position-horizontal-relative:page;mso-position-vertical-relative:paragraph;z-index:-36256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ind w:right="0"/>
                    <w:jc w:val="left"/>
                  </w:pPr>
                  <w:r>
                    <w:rPr>
                      <w:color w:val="0080FF"/>
                      <w:spacing w:val="-99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99"/>
                      <w:w w:val="82"/>
                      <w:position w:val="-4"/>
                    </w:rPr>
                  </w:r>
                  <w:r>
                    <w:rPr>
                      <w:imprint/>
                      <w:color w:val="0080FF"/>
                      <w:spacing w:val="-86"/>
                      <w:w w:val="82"/>
                      <w:position w:val="-4"/>
                    </w:rPr>
                    <w:t>●</w:t>
                  </w:r>
                  <w:r>
                    <w:rPr>
                      <w:shadow w:val="0"/>
                      <w:color w:val="0080FF"/>
                      <w:spacing w:val="-86"/>
                      <w:w w:val="82"/>
                      <w:position w:val="-4"/>
                    </w:rPr>
                  </w:r>
                  <w:r>
                    <w:rPr>
                      <w:shadow w:val="0"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9"/>
          <w:w w:val="90"/>
          <w:position w:val="-13"/>
        </w:rPr>
        <w:t>●</w:t>
      </w:r>
      <w:r>
        <w:rPr>
          <w:color w:val="0080FF"/>
          <w:spacing w:val="-69"/>
          <w:w w:val="90"/>
          <w:position w:val="-11"/>
        </w:rPr>
        <w:t>●</w:t>
      </w:r>
      <w:r>
        <w:rPr>
          <w:color w:val="0080FF"/>
          <w:spacing w:val="-69"/>
          <w:w w:val="90"/>
          <w:position w:val="-8"/>
        </w:rPr>
        <w:t>●</w:t>
      </w:r>
      <w:r>
        <w:rPr>
          <w:color w:val="0080FF"/>
          <w:spacing w:val="-69"/>
          <w:w w:val="90"/>
          <w:position w:val="-5"/>
        </w:rPr>
        <w:t>●</w:t>
      </w:r>
      <w:r>
        <w:rPr>
          <w:color w:val="0080FF"/>
          <w:spacing w:val="-69"/>
          <w:w w:val="90"/>
          <w:position w:val="-2"/>
        </w:rPr>
        <w:t>●</w:t>
      </w:r>
      <w:r>
        <w:rPr>
          <w:color w:val="0080FF"/>
          <w:spacing w:val="-69"/>
          <w:w w:val="90"/>
        </w:rPr>
        <w:t>●</w:t>
      </w:r>
      <w:r>
        <w:rPr>
          <w:spacing w:val="-69"/>
        </w:rPr>
      </w:r>
    </w:p>
    <w:p>
      <w:pPr>
        <w:pStyle w:val="BodyText"/>
        <w:spacing w:line="151" w:lineRule="exact"/>
        <w:ind w:left="3588" w:right="3208"/>
        <w:jc w:val="center"/>
      </w:pP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17" w:lineRule="exact"/>
        <w:ind w:left="3588" w:right="3581"/>
        <w:jc w:val="center"/>
      </w:pPr>
      <w:r>
        <w:rPr/>
        <w:pict>
          <v:shape style="position:absolute;margin-left:276.359985pt;margin-top:4.957086pt;width:14.3pt;height:16.4pt;mso-position-horizontal-relative:page;mso-position-vertical-relative:paragraph;z-index:-36088" type="#_x0000_t202" filled="false" stroked="false">
            <v:textbox inset="0,0,0,0">
              <w:txbxContent>
                <w:p>
                  <w:pPr>
                    <w:pStyle w:val="BodyText"/>
                    <w:spacing w:line="325" w:lineRule="exact"/>
                    <w:ind w:right="0"/>
                    <w:jc w:val="left"/>
                  </w:pPr>
                  <w:r>
                    <w:rPr>
                      <w:color w:val="0080FF"/>
                      <w:spacing w:val="-106"/>
                      <w:w w:val="82"/>
                      <w:position w:val="-15"/>
                    </w:rPr>
                    <w:t>●</w:t>
                  </w:r>
                  <w:r>
                    <w:rPr>
                      <w:color w:val="0080FF"/>
                      <w:spacing w:val="-54"/>
                      <w:w w:val="82"/>
                      <w:position w:val="-9"/>
                    </w:rPr>
                    <w:t>●</w:t>
                  </w:r>
                  <w:r>
                    <w:rPr>
                      <w:color w:val="0080FF"/>
                      <w:spacing w:val="-120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93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0"/>
          <w:w w:val="90"/>
          <w:position w:val="-10"/>
        </w:rPr>
        <w:t>●</w:t>
      </w:r>
      <w:r>
        <w:rPr>
          <w:color w:val="0080FF"/>
          <w:spacing w:val="-90"/>
          <w:w w:val="90"/>
          <w:position w:val="-6"/>
        </w:rPr>
      </w:r>
      <w:r>
        <w:rPr>
          <w:imprint/>
          <w:color w:val="0080FF"/>
          <w:spacing w:val="-90"/>
          <w:w w:val="90"/>
          <w:position w:val="-6"/>
        </w:rPr>
        <w:t>●</w:t>
      </w:r>
      <w:r>
        <w:rPr>
          <w:shadow w:val="0"/>
          <w:color w:val="0080FF"/>
          <w:spacing w:val="-90"/>
          <w:w w:val="90"/>
          <w:position w:val="-6"/>
        </w:rPr>
      </w:r>
      <w:r>
        <w:rPr>
          <w:shadow w:val="0"/>
          <w:color w:val="0080FF"/>
          <w:spacing w:val="-90"/>
          <w:w w:val="90"/>
          <w:position w:val="-1"/>
        </w:rPr>
        <w:t>●</w:t>
      </w:r>
      <w:r>
        <w:rPr>
          <w:shadow w:val="0"/>
          <w:color w:val="0080FF"/>
          <w:spacing w:val="-90"/>
          <w:w w:val="90"/>
        </w:rPr>
        <w:t>●</w:t>
      </w:r>
      <w:r>
        <w:rPr>
          <w:shadow w:val="0"/>
        </w:rPr>
      </w:r>
    </w:p>
    <w:p>
      <w:pPr>
        <w:pStyle w:val="BodyText"/>
        <w:spacing w:line="157" w:lineRule="exact"/>
        <w:ind w:left="3280" w:right="3655"/>
        <w:jc w:val="center"/>
      </w:pPr>
      <w:r>
        <w:rPr/>
        <w:pict>
          <v:shape style="position:absolute;margin-left:273.970001pt;margin-top:4.087075pt;width:6.9pt;height:10.2pt;mso-position-horizontal-relative:page;mso-position-vertical-relative:paragraph;z-index:-36616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ind w:right="0"/>
                    <w:jc w:val="left"/>
                  </w:pPr>
                  <w:r>
                    <w:rPr>
                      <w:color w:val="E5FFFF"/>
                      <w:w w:val="82"/>
                      <w:position w:val="-3"/>
                    </w:rPr>
                  </w:r>
                  <w:r>
                    <w:rPr>
                      <w:imprint/>
                      <w:color w:val="E5FFFF"/>
                      <w:spacing w:val="-126"/>
                      <w:w w:val="82"/>
                      <w:position w:val="-3"/>
                    </w:rPr>
                    <w:t>●</w:t>
                  </w:r>
                  <w:r>
                    <w:rPr>
                      <w:shadow w:val="0"/>
                      <w:color w:val="E5FFFF"/>
                      <w:spacing w:val="-126"/>
                      <w:w w:val="82"/>
                      <w:position w:val="-3"/>
                    </w:rPr>
                  </w:r>
                  <w:r>
                    <w:rPr>
                      <w:shadow w:val="0"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9" w:lineRule="exact"/>
        <w:ind w:left="3032" w:right="3655"/>
        <w:jc w:val="center"/>
      </w:pPr>
      <w:r>
        <w:rPr/>
        <w:pict>
          <v:shape style="position:absolute;margin-left:266.420013pt;margin-top:3.492085pt;width:4.55pt;height:14.25pt;mso-position-horizontal-relative:page;mso-position-vertical-relative:paragraph;z-index:-36232" type="#_x0000_t202" filled="false" stroked="false">
            <v:textbox inset="0,0,0,0">
              <w:txbxContent>
                <w:p>
                  <w:pPr>
                    <w:pStyle w:val="BodyText"/>
                    <w:spacing w:line="28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  <w:position w:val="-11"/>
                    </w:rPr>
                  </w:r>
                  <w:r>
                    <w:rPr>
                      <w:imprint/>
                      <w:color w:val="0080FF"/>
                      <w:spacing w:val="-107"/>
                      <w:w w:val="82"/>
                      <w:position w:val="-11"/>
                    </w:rPr>
                    <w:t>●</w:t>
                  </w:r>
                  <w:r>
                    <w:rPr>
                      <w:imprint/>
                      <w:color w:val="0080FF"/>
                      <w:spacing w:val="-85"/>
                      <w:w w:val="82"/>
                      <w:position w:val="-8"/>
                    </w:rPr>
                    <w:t>●</w:t>
                  </w:r>
                  <w:r>
                    <w:rPr>
                      <w:shadow w:val="0"/>
                      <w:color w:val="0080FF"/>
                      <w:spacing w:val="-85"/>
                      <w:w w:val="82"/>
                      <w:position w:val="-8"/>
                    </w:rPr>
                  </w:r>
                  <w:r>
                    <w:rPr>
                      <w:shadow w:val="0"/>
                      <w:color w:val="0080FF"/>
                      <w:spacing w:val="-114"/>
                      <w:w w:val="82"/>
                    </w:rPr>
                    <w:t>●</w:t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</w:r>
      <w:r>
        <w:rPr>
          <w:imprint/>
          <w:color w:val="0080FF"/>
          <w:w w:val="82"/>
        </w:rPr>
        <w:t>●</w:t>
      </w:r>
      <w:r>
        <w:rPr>
          <w:shadow w:val="0"/>
          <w:color w:val="0080FF"/>
          <w:w w:val="82"/>
        </w:rPr>
      </w:r>
      <w:r>
        <w:rPr>
          <w:shadow w:val="0"/>
        </w:rPr>
      </w:r>
    </w:p>
    <w:p>
      <w:pPr>
        <w:pStyle w:val="BodyText"/>
        <w:spacing w:line="94" w:lineRule="exact"/>
        <w:ind w:left="2844" w:right="3655"/>
        <w:jc w:val="center"/>
      </w:pPr>
      <w:r>
        <w:rPr>
          <w:color w:val="0080FF"/>
          <w:spacing w:val="-118"/>
          <w:w w:val="82"/>
        </w:rPr>
        <w:t>●</w:t>
      </w:r>
      <w:r>
        <w:rPr/>
      </w:r>
    </w:p>
    <w:p>
      <w:pPr>
        <w:pStyle w:val="BodyText"/>
        <w:spacing w:line="199" w:lineRule="exact"/>
        <w:ind w:left="2783" w:right="3655"/>
        <w:jc w:val="center"/>
      </w:pPr>
      <w:r>
        <w:rPr/>
        <w:pict>
          <v:shape style="position:absolute;margin-left:255.110001pt;margin-top:4.687075pt;width:12.7pt;height:15.85pt;mso-position-horizontal-relative:page;mso-position-vertical-relative:paragraph;z-index:-36064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ind w:right="0"/>
                    <w:jc w:val="left"/>
                  </w:pPr>
                  <w:r>
                    <w:rPr>
                      <w:color w:val="0080FF"/>
                      <w:spacing w:val="-118"/>
                      <w:w w:val="82"/>
                      <w:position w:val="-14"/>
                    </w:rPr>
                    <w:t>●</w:t>
                  </w:r>
                  <w:r>
                    <w:rPr>
                      <w:color w:val="0080FF"/>
                      <w:spacing w:val="-118"/>
                      <w:w w:val="82"/>
                      <w:position w:val="-8"/>
                    </w:rPr>
                  </w:r>
                  <w:r>
                    <w:rPr>
                      <w:imprint/>
                      <w:color w:val="0080FF"/>
                      <w:spacing w:val="-110"/>
                      <w:w w:val="82"/>
                      <w:position w:val="-8"/>
                    </w:rPr>
                    <w:t>●</w:t>
                  </w:r>
                  <w:r>
                    <w:rPr>
                      <w:shadow w:val="0"/>
                      <w:color w:val="0080FF"/>
                      <w:spacing w:val="-110"/>
                      <w:w w:val="82"/>
                      <w:position w:val="-8"/>
                    </w:rPr>
                  </w:r>
                  <w:r>
                    <w:rPr>
                      <w:shadow w:val="0"/>
                      <w:color w:val="0080FF"/>
                      <w:spacing w:val="-129"/>
                      <w:w w:val="82"/>
                      <w:position w:val="-5"/>
                    </w:rPr>
                    <w:t>●</w:t>
                  </w:r>
                  <w:r>
                    <w:rPr>
                      <w:shadow w:val="0"/>
                      <w:color w:val="0080FF"/>
                      <w:spacing w:val="-49"/>
                      <w:w w:val="82"/>
                      <w:position w:val="-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0"/>
          <w:w w:val="90"/>
          <w:position w:val="-7"/>
        </w:rPr>
        <w:t>●</w:t>
      </w:r>
      <w:r>
        <w:rPr>
          <w:color w:val="0080FF"/>
          <w:spacing w:val="-90"/>
          <w:w w:val="90"/>
          <w:position w:val="-4"/>
        </w:rPr>
        <w:t>●</w:t>
      </w:r>
      <w:r>
        <w:rPr>
          <w:color w:val="0080FF"/>
          <w:spacing w:val="-90"/>
          <w:w w:val="90"/>
        </w:rPr>
        <w:t>●</w:t>
      </w:r>
      <w:r>
        <w:rPr>
          <w:spacing w:val="-90"/>
        </w:rPr>
      </w:r>
    </w:p>
    <w:p>
      <w:pPr>
        <w:pStyle w:val="BodyText"/>
        <w:spacing w:line="166" w:lineRule="exact"/>
        <w:ind w:left="2419" w:right="3655"/>
        <w:jc w:val="center"/>
      </w:pPr>
      <w:r>
        <w:rPr/>
        <w:pict>
          <v:shape style="position:absolute;margin-left:251.039993pt;margin-top:2.967078pt;width:9.65pt;height:16.05pt;mso-position-horizontal-relative:page;mso-position-vertical-relative:paragraph;z-index:-36568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ind w:right="0"/>
                    <w:jc w:val="left"/>
                  </w:pPr>
                  <w:r>
                    <w:rPr>
                      <w:color w:val="0080FF"/>
                      <w:spacing w:val="-115"/>
                      <w:w w:val="82"/>
                      <w:position w:val="-14"/>
                    </w:rPr>
                    <w:t>●</w:t>
                  </w:r>
                  <w:r>
                    <w:rPr>
                      <w:color w:val="0080FF"/>
                      <w:spacing w:val="-96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124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580002pt;margin-top:7.227078pt;width:6.6pt;height:8.35pt;mso-position-horizontal-relative:page;mso-position-vertical-relative:paragraph;z-index:-3601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39" w:lineRule="exact" w:before="36"/>
        <w:ind w:left="2151" w:right="3655"/>
        <w:jc w:val="center"/>
      </w:pPr>
      <w:r>
        <w:rPr/>
        <w:pict>
          <v:shape style="position:absolute;margin-left:246.899994pt;margin-top:9.020836pt;width:6.9pt;height:10.9pt;mso-position-horizontal-relative:page;mso-position-vertical-relative:paragraph;z-index:-36400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26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0"/>
          <w:w w:val="90"/>
          <w:position w:val="-2"/>
        </w:rPr>
        <w:t>●</w:t>
      </w:r>
      <w:r>
        <w:rPr>
          <w:color w:val="0080FF"/>
          <w:spacing w:val="-100"/>
          <w:w w:val="90"/>
        </w:rPr>
        <w:t>●</w:t>
      </w:r>
      <w:r>
        <w:rPr>
          <w:color w:val="0080FF"/>
          <w:spacing w:val="-100"/>
          <w:w w:val="90"/>
          <w:position w:val="1"/>
        </w:rPr>
        <w:t>●</w:t>
      </w:r>
      <w:r>
        <w:rPr>
          <w:color w:val="0080FF"/>
          <w:spacing w:val="-100"/>
          <w:w w:val="90"/>
          <w:position w:val="5"/>
        </w:rPr>
        <w:t>●</w:t>
      </w:r>
      <w:r>
        <w:rPr>
          <w:spacing w:val="-100"/>
        </w:rPr>
      </w:r>
    </w:p>
    <w:p>
      <w:pPr>
        <w:pStyle w:val="BodyText"/>
        <w:spacing w:line="159" w:lineRule="exact"/>
        <w:ind w:left="1954" w:right="3655"/>
        <w:jc w:val="center"/>
      </w:pPr>
      <w:r>
        <w:rPr>
          <w:color w:val="0080FF"/>
          <w:spacing w:val="-87"/>
          <w:w w:val="90"/>
          <w:position w:val="-6"/>
        </w:rPr>
        <w:t>●</w:t>
      </w:r>
      <w:r>
        <w:rPr>
          <w:color w:val="0080FF"/>
          <w:spacing w:val="-87"/>
          <w:w w:val="90"/>
          <w:position w:val="-3"/>
        </w:rPr>
        <w:t>●</w:t>
      </w:r>
      <w:r>
        <w:rPr>
          <w:color w:val="E5FFFF"/>
          <w:spacing w:val="-87"/>
          <w:w w:val="90"/>
        </w:rPr>
      </w:r>
      <w:r>
        <w:rPr>
          <w:imprint/>
          <w:color w:val="E5FFFF"/>
          <w:spacing w:val="-87"/>
          <w:w w:val="90"/>
        </w:rPr>
        <w:t>●</w:t>
      </w:r>
      <w:r>
        <w:rPr>
          <w:shadow w:val="0"/>
          <w:color w:val="E5FFFF"/>
          <w:spacing w:val="-87"/>
          <w:w w:val="90"/>
        </w:rPr>
      </w:r>
      <w:r>
        <w:rPr>
          <w:shadow w:val="0"/>
          <w:spacing w:val="-87"/>
        </w:rPr>
      </w:r>
    </w:p>
    <w:p>
      <w:pPr>
        <w:pStyle w:val="BodyText"/>
        <w:spacing w:line="233" w:lineRule="exact"/>
        <w:ind w:left="1776" w:right="3655"/>
        <w:jc w:val="center"/>
      </w:pPr>
      <w:r>
        <w:rPr/>
        <w:pict>
          <v:shape style="position:absolute;margin-left:236.139999pt;margin-top:7.40708pt;width:6.6pt;height:8.35pt;mso-position-horizontal-relative:page;mso-position-vertical-relative:paragraph;z-index:-3652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649994pt;margin-top:2.72708pt;width:6.6pt;height:8.35pt;mso-position-horizontal-relative:page;mso-position-vertical-relative:paragraph;z-index:-3599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2"/>
          <w:w w:val="90"/>
          <w:position w:val="-16"/>
        </w:rPr>
        <w:t>●</w:t>
      </w:r>
      <w:r>
        <w:rPr>
          <w:color w:val="0080FF"/>
          <w:spacing w:val="-102"/>
          <w:w w:val="90"/>
          <w:position w:val="-13"/>
        </w:rPr>
        <w:t>●</w:t>
      </w:r>
      <w:r>
        <w:rPr>
          <w:color w:val="0080FF"/>
          <w:spacing w:val="-102"/>
          <w:w w:val="90"/>
          <w:position w:val="-7"/>
        </w:rPr>
        <w:t>●</w:t>
      </w:r>
      <w:r>
        <w:rPr>
          <w:color w:val="0080FF"/>
          <w:spacing w:val="-102"/>
          <w:w w:val="90"/>
          <w:position w:val="-3"/>
        </w:rPr>
        <w:t>●</w:t>
      </w:r>
      <w:r>
        <w:rPr>
          <w:color w:val="0080FF"/>
          <w:spacing w:val="-102"/>
          <w:w w:val="90"/>
        </w:rPr>
        <w:t>●</w:t>
      </w:r>
      <w:r>
        <w:rPr>
          <w:spacing w:val="-102"/>
        </w:rPr>
      </w:r>
    </w:p>
    <w:p>
      <w:pPr>
        <w:pStyle w:val="BodyText"/>
        <w:spacing w:line="173" w:lineRule="exact"/>
        <w:ind w:left="1420" w:right="3655"/>
        <w:jc w:val="center"/>
      </w:pPr>
      <w:r>
        <w:rPr>
          <w:color w:val="E5FFFF"/>
          <w:w w:val="82"/>
          <w:position w:val="-4"/>
        </w:rPr>
      </w:r>
      <w:r>
        <w:rPr>
          <w:imprint/>
          <w:color w:val="E5FFFF"/>
          <w:spacing w:val="-143"/>
          <w:w w:val="90"/>
          <w:position w:val="-4"/>
        </w:rPr>
        <w:t>●</w:t>
      </w:r>
      <w:r>
        <w:rPr>
          <w:shadow w:val="0"/>
          <w:color w:val="E5FFFF"/>
          <w:spacing w:val="-143"/>
          <w:w w:val="90"/>
          <w:position w:val="-4"/>
        </w:rPr>
      </w:r>
      <w:r>
        <w:rPr>
          <w:shadow w:val="0"/>
          <w:color w:val="0080FF"/>
          <w:spacing w:val="-143"/>
          <w:w w:val="90"/>
        </w:rPr>
        <w:t>●</w:t>
      </w:r>
      <w:r>
        <w:rPr>
          <w:shadow w:val="0"/>
          <w:color w:val="0080FF"/>
          <w:spacing w:val="-143"/>
          <w:w w:val="90"/>
          <w:position w:val="1"/>
        </w:rPr>
        <w:t>●</w:t>
      </w:r>
      <w:r>
        <w:rPr>
          <w:shadow w:val="0"/>
          <w:color w:val="0080FF"/>
          <w:spacing w:val="-143"/>
          <w:w w:val="90"/>
          <w:position w:val="5"/>
        </w:rPr>
        <w:t>●</w:t>
      </w:r>
      <w:r>
        <w:rPr>
          <w:shadow w:val="0"/>
        </w:rPr>
      </w:r>
    </w:p>
    <w:p>
      <w:pPr>
        <w:pStyle w:val="BodyText"/>
        <w:spacing w:line="123" w:lineRule="exact"/>
        <w:ind w:left="1376" w:right="3655"/>
        <w:jc w:val="center"/>
      </w:pPr>
      <w:r>
        <w:rPr/>
        <w:pict>
          <v:shape style="position:absolute;margin-left:222.600006pt;margin-top:2.257075pt;width:11.35pt;height:15.85pt;mso-position-horizontal-relative:page;mso-position-vertical-relative:paragraph;z-index:-36136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ind w:right="0"/>
                    <w:jc w:val="left"/>
                  </w:pPr>
                  <w:r>
                    <w:rPr>
                      <w:color w:val="0080FF"/>
                      <w:spacing w:val="-91"/>
                      <w:w w:val="82"/>
                      <w:position w:val="-14"/>
                    </w:rPr>
                    <w:t>●</w:t>
                  </w:r>
                  <w:r>
                    <w:rPr>
                      <w:color w:val="0080FF"/>
                      <w:spacing w:val="-92"/>
                      <w:w w:val="82"/>
                      <w:position w:val="-11"/>
                    </w:rPr>
                    <w:t>●</w:t>
                  </w:r>
                  <w:r>
                    <w:rPr>
                      <w:color w:val="0080FF"/>
                      <w:spacing w:val="-92"/>
                      <w:w w:val="82"/>
                      <w:position w:val="-2"/>
                    </w:rPr>
                  </w:r>
                  <w:r>
                    <w:rPr>
                      <w:imprint/>
                      <w:color w:val="0080FF"/>
                      <w:spacing w:val="-118"/>
                      <w:w w:val="82"/>
                      <w:position w:val="-2"/>
                    </w:rPr>
                    <w:t>●</w:t>
                  </w:r>
                  <w:r>
                    <w:rPr>
                      <w:shadow w:val="0"/>
                      <w:color w:val="0080FF"/>
                      <w:spacing w:val="-118"/>
                      <w:w w:val="82"/>
                      <w:position w:val="-2"/>
                    </w:rPr>
                  </w:r>
                  <w:r>
                    <w:rPr>
                      <w:shadow w:val="0"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0"/>
          <w:w w:val="90"/>
          <w:position w:val="-2"/>
        </w:rPr>
        <w:t>●</w:t>
      </w:r>
      <w:r>
        <w:rPr>
          <w:color w:val="0080FF"/>
          <w:spacing w:val="-60"/>
          <w:w w:val="90"/>
        </w:rPr>
        <w:t>●</w:t>
      </w:r>
      <w:r>
        <w:rPr>
          <w:spacing w:val="-60"/>
        </w:rPr>
      </w:r>
    </w:p>
    <w:p>
      <w:pPr>
        <w:pStyle w:val="BodyText"/>
        <w:spacing w:line="109" w:lineRule="exact"/>
        <w:ind w:left="1102" w:right="3655"/>
        <w:jc w:val="center"/>
      </w:pPr>
      <w:r>
        <w:rPr>
          <w:color w:val="0080FF"/>
          <w:spacing w:val="-148"/>
          <w:w w:val="90"/>
        </w:rPr>
        <w:t>●</w:t>
      </w:r>
      <w:r>
        <w:rPr>
          <w:color w:val="0080FF"/>
          <w:spacing w:val="-148"/>
          <w:w w:val="90"/>
          <w:position w:val="1"/>
        </w:rPr>
      </w:r>
      <w:r>
        <w:rPr>
          <w:imprint/>
          <w:color w:val="0080FF"/>
          <w:spacing w:val="-148"/>
          <w:w w:val="90"/>
          <w:position w:val="1"/>
        </w:rPr>
        <w:t>●</w:t>
      </w:r>
      <w:r>
        <w:rPr>
          <w:shadow w:val="0"/>
          <w:color w:val="0080FF"/>
          <w:spacing w:val="-148"/>
          <w:w w:val="90"/>
          <w:position w:val="1"/>
        </w:rPr>
      </w:r>
      <w:r>
        <w:rPr>
          <w:shadow w:val="0"/>
        </w:rPr>
      </w:r>
    </w:p>
    <w:p>
      <w:pPr>
        <w:pStyle w:val="BodyText"/>
        <w:spacing w:line="208" w:lineRule="exact"/>
        <w:ind w:left="998" w:right="3655"/>
        <w:jc w:val="center"/>
      </w:pPr>
      <w:r>
        <w:rPr/>
        <w:pict>
          <v:shape style="position:absolute;margin-left:217.429993pt;margin-top:5.087079pt;width:6.6pt;height:8.35pt;mso-position-horizontal-relative:page;mso-position-vertical-relative:paragraph;z-index:-3596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E5FFFF"/>
                      <w:w w:val="82"/>
                    </w:rPr>
                  </w:r>
                  <w:r>
                    <w:rPr>
                      <w:imprint/>
                      <w:color w:val="E5FFFF"/>
                      <w:w w:val="82"/>
                    </w:rPr>
                    <w:t>●</w:t>
                  </w:r>
                  <w:r>
                    <w:rPr>
                      <w:shadow w:val="0"/>
                      <w:color w:val="E5FF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4"/>
          <w:w w:val="90"/>
          <w:position w:val="-10"/>
        </w:rPr>
        <w:t>●</w:t>
      </w:r>
      <w:r>
        <w:rPr>
          <w:color w:val="0080FF"/>
          <w:spacing w:val="-94"/>
          <w:w w:val="90"/>
          <w:position w:val="-6"/>
        </w:rPr>
      </w:r>
      <w:r>
        <w:rPr>
          <w:imprint/>
          <w:color w:val="0080FF"/>
          <w:spacing w:val="-94"/>
          <w:w w:val="90"/>
          <w:position w:val="-6"/>
        </w:rPr>
        <w:t>●</w:t>
      </w:r>
      <w:r>
        <w:rPr>
          <w:shadow w:val="0"/>
          <w:color w:val="0080FF"/>
          <w:spacing w:val="-94"/>
          <w:w w:val="90"/>
          <w:position w:val="-6"/>
        </w:rPr>
      </w:r>
      <w:r>
        <w:rPr>
          <w:shadow w:val="0"/>
          <w:color w:val="0080FF"/>
          <w:spacing w:val="-94"/>
          <w:w w:val="90"/>
          <w:position w:val="-3"/>
        </w:rPr>
        <w:t>●</w:t>
      </w:r>
      <w:r>
        <w:rPr>
          <w:shadow w:val="0"/>
          <w:color w:val="0080FF"/>
          <w:spacing w:val="-94"/>
          <w:w w:val="90"/>
        </w:rPr>
        <w:t>●</w:t>
      </w:r>
      <w:r>
        <w:rPr>
          <w:shadow w:val="0"/>
          <w:spacing w:val="-94"/>
        </w:rPr>
      </w:r>
    </w:p>
    <w:p>
      <w:pPr>
        <w:pStyle w:val="BodyText"/>
        <w:spacing w:line="102" w:lineRule="exact"/>
        <w:ind w:left="733" w:right="3655"/>
        <w:jc w:val="center"/>
      </w:pPr>
      <w:r>
        <w:rPr/>
        <w:pict>
          <v:shape style="position:absolute;margin-left:213.089996pt;margin-top:.937081pt;width:.5pt;height:8.35pt;mso-position-horizontal-relative:page;mso-position-vertical-relative:paragraph;z-index:-3594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</w:r>
                  <w:r>
                    <w:rPr>
                      <w:imprint/>
                      <w:color w:val="0080FF"/>
                      <w:spacing w:val="-122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spacing w:val="-122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5" w:lineRule="exact"/>
        <w:ind w:left="574" w:right="3655"/>
        <w:jc w:val="center"/>
      </w:pPr>
      <w:r>
        <w:rPr>
          <w:color w:val="0080FF"/>
          <w:spacing w:val="-84"/>
          <w:w w:val="90"/>
          <w:position w:val="-10"/>
        </w:rPr>
        <w:t>●</w:t>
      </w:r>
      <w:r>
        <w:rPr>
          <w:color w:val="0080FF"/>
          <w:spacing w:val="-84"/>
          <w:w w:val="90"/>
          <w:position w:val="-5"/>
        </w:rPr>
        <w:t>●</w:t>
      </w:r>
      <w:r>
        <w:rPr>
          <w:color w:val="0080FF"/>
          <w:spacing w:val="-84"/>
          <w:w w:val="90"/>
        </w:rPr>
      </w:r>
      <w:r>
        <w:rPr>
          <w:imprint/>
          <w:color w:val="0080FF"/>
          <w:spacing w:val="-84"/>
          <w:w w:val="90"/>
        </w:rPr>
        <w:t>●</w:t>
      </w:r>
      <w:r>
        <w:rPr>
          <w:shadow w:val="0"/>
          <w:color w:val="0080FF"/>
          <w:spacing w:val="-84"/>
          <w:w w:val="90"/>
        </w:rPr>
      </w:r>
      <w:r>
        <w:rPr>
          <w:shadow w:val="0"/>
          <w:spacing w:val="-84"/>
        </w:rPr>
      </w:r>
    </w:p>
    <w:p>
      <w:pPr>
        <w:tabs>
          <w:tab w:pos="3464" w:val="left" w:leader="none"/>
        </w:tabs>
        <w:spacing w:line="187" w:lineRule="exact" w:before="0"/>
        <w:ind w:left="0" w:right="6674" w:firstLine="0"/>
        <w:jc w:val="center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shape style="position:absolute;margin-left:202.740005pt;margin-top:4.207086pt;width:8.35pt;height:11.95pt;mso-position-horizontal-relative:page;mso-position-vertical-relative:paragraph;z-index:-36208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1"/>
                    </w:rPr>
                    <w:t>●</w:t>
                  </w:r>
                  <w:r>
                    <w:rPr>
                      <w:color w:val="0080FF"/>
                      <w:spacing w:val="-97"/>
                      <w:w w:val="82"/>
                    </w:rPr>
                    <w:t>●</w:t>
                  </w:r>
                  <w:r>
                    <w:rPr>
                      <w:color w:val="E5FFFF"/>
                      <w:spacing w:val="-97"/>
                      <w:w w:val="82"/>
                      <w:position w:val="7"/>
                    </w:rPr>
                  </w:r>
                  <w:r>
                    <w:rPr>
                      <w:imprint/>
                      <w:color w:val="E5FFFF"/>
                      <w:w w:val="82"/>
                      <w:position w:val="7"/>
                    </w:rPr>
                    <w:t>●</w:t>
                  </w:r>
                  <w:r>
                    <w:rPr>
                      <w:shadow w:val="0"/>
                      <w:color w:val="E5FFFF"/>
                      <w:w w:val="82"/>
                      <w:position w:val="7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 w:cs="Helvetica" w:eastAsia="Helvetica"/>
          <w:position w:val="1"/>
          <w:sz w:val="20"/>
          <w:szCs w:val="20"/>
        </w:rPr>
        <w:t>0</w:t>
        <w:tab/>
      </w:r>
      <w:r>
        <w:rPr>
          <w:rFonts w:ascii="ＭＳ ゴシック" w:hAnsi="ＭＳ ゴシック" w:cs="ＭＳ ゴシック" w:eastAsia="ＭＳ ゴシック"/>
          <w:color w:val="0080FF"/>
          <w:spacing w:val="-119"/>
          <w:position w:val="-7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119"/>
          <w:position w:val="-4"/>
          <w:sz w:val="16"/>
          <w:szCs w:val="16"/>
        </w:rPr>
      </w:r>
      <w:r>
        <w:rPr>
          <w:rFonts w:ascii="ＭＳ ゴシック" w:hAnsi="ＭＳ ゴシック" w:cs="ＭＳ ゴシック" w:eastAsia="ＭＳ ゴシック"/>
          <w:imprint/>
          <w:color w:val="0080FF"/>
          <w:spacing w:val="-119"/>
          <w:position w:val="-4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hadow w:val="0"/>
          <w:color w:val="0080FF"/>
          <w:spacing w:val="-119"/>
          <w:position w:val="-4"/>
          <w:sz w:val="16"/>
          <w:szCs w:val="16"/>
        </w:rPr>
      </w:r>
      <w:r>
        <w:rPr>
          <w:rFonts w:ascii="ＭＳ ゴシック" w:hAnsi="ＭＳ ゴシック" w:cs="ＭＳ ゴシック" w:eastAsia="ＭＳ ゴシック"/>
          <w:shadow w:val="0"/>
          <w:color w:val="0080FF"/>
          <w:spacing w:val="-119"/>
          <w:position w:val="-1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hadow w:val="0"/>
          <w:color w:val="0080FF"/>
          <w:spacing w:val="-119"/>
          <w:position w:val="1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hadow w:val="0"/>
          <w:color w:val="0080FF"/>
          <w:spacing w:val="-119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hadow w:val="0"/>
          <w:spacing w:val="-119"/>
          <w:sz w:val="16"/>
          <w:szCs w:val="16"/>
        </w:rPr>
      </w:r>
    </w:p>
    <w:p>
      <w:pPr>
        <w:pStyle w:val="BodyText"/>
        <w:spacing w:line="193" w:lineRule="exact"/>
        <w:ind w:left="264" w:right="3655"/>
        <w:jc w:val="center"/>
      </w:pPr>
      <w:r>
        <w:rPr/>
        <w:pict>
          <v:shape style="position:absolute;margin-left:199.580002pt;margin-top:5.28208pt;width:7.25pt;height:10.95pt;mso-position-horizontal-relative:page;mso-position-vertical-relative:paragraph;z-index:-36376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19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  <w:position w:val="-6"/>
        </w:rPr>
      </w:r>
      <w:r>
        <w:rPr>
          <w:imprint/>
          <w:color w:val="0080FF"/>
          <w:spacing w:val="-93"/>
          <w:w w:val="90"/>
          <w:position w:val="-6"/>
        </w:rPr>
        <w:t>●</w:t>
      </w:r>
      <w:r>
        <w:rPr>
          <w:shadow w:val="0"/>
          <w:color w:val="0080FF"/>
          <w:spacing w:val="-93"/>
          <w:w w:val="90"/>
          <w:position w:val="-6"/>
        </w:rPr>
      </w:r>
      <w:r>
        <w:rPr>
          <w:shadow w:val="0"/>
          <w:color w:val="0080FF"/>
          <w:spacing w:val="-93"/>
          <w:w w:val="90"/>
          <w:position w:val="-2"/>
        </w:rPr>
        <w:t>●</w:t>
      </w:r>
      <w:r>
        <w:rPr>
          <w:shadow w:val="0"/>
          <w:color w:val="0080FF"/>
          <w:spacing w:val="-93"/>
          <w:w w:val="90"/>
        </w:rPr>
        <w:t>●</w:t>
      </w:r>
      <w:r>
        <w:rPr>
          <w:shadow w:val="0"/>
          <w:spacing w:val="-93"/>
        </w:rPr>
      </w:r>
    </w:p>
    <w:p>
      <w:pPr>
        <w:pStyle w:val="BodyText"/>
        <w:spacing w:line="237" w:lineRule="exact"/>
        <w:ind w:left="3470" w:right="0"/>
        <w:jc w:val="left"/>
      </w:pPr>
      <w:r>
        <w:rPr/>
        <w:pict>
          <v:shape style="position:absolute;margin-left:194.5pt;margin-top:5.182082pt;width:6.9pt;height:10.5pt;mso-position-horizontal-relative:page;mso-position-vertical-relative:paragraph;z-index:-36352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26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11"/>
          <w:w w:val="90"/>
          <w:position w:val="-14"/>
        </w:rPr>
        <w:t>●</w:t>
      </w:r>
      <w:r>
        <w:rPr>
          <w:color w:val="0080FF"/>
          <w:spacing w:val="-111"/>
          <w:w w:val="90"/>
          <w:position w:val="-9"/>
        </w:rPr>
      </w:r>
      <w:r>
        <w:rPr>
          <w:imprint/>
          <w:color w:val="0080FF"/>
          <w:spacing w:val="-111"/>
          <w:w w:val="90"/>
          <w:position w:val="-9"/>
        </w:rPr>
        <w:t>●</w:t>
      </w:r>
      <w:r>
        <w:rPr>
          <w:shadow w:val="0"/>
          <w:color w:val="0080FF"/>
          <w:spacing w:val="-111"/>
          <w:w w:val="90"/>
          <w:position w:val="-9"/>
        </w:rPr>
      </w:r>
      <w:r>
        <w:rPr>
          <w:shadow w:val="0"/>
          <w:color w:val="0080FF"/>
          <w:spacing w:val="-111"/>
          <w:w w:val="90"/>
          <w:position w:val="-5"/>
        </w:rPr>
        <w:t>●</w:t>
      </w:r>
      <w:r>
        <w:rPr>
          <w:shadow w:val="0"/>
          <w:color w:val="0080FF"/>
          <w:spacing w:val="-111"/>
          <w:w w:val="90"/>
          <w:position w:val="-2"/>
        </w:rPr>
        <w:t>●</w:t>
      </w:r>
      <w:r>
        <w:rPr>
          <w:shadow w:val="0"/>
          <w:color w:val="0080FF"/>
          <w:spacing w:val="-111"/>
          <w:w w:val="90"/>
        </w:rPr>
      </w:r>
      <w:r>
        <w:rPr>
          <w:imprint/>
          <w:color w:val="0080FF"/>
          <w:spacing w:val="-111"/>
          <w:w w:val="90"/>
        </w:rPr>
        <w:t>●</w:t>
      </w:r>
      <w:r>
        <w:rPr>
          <w:shadow w:val="0"/>
          <w:color w:val="0080FF"/>
          <w:spacing w:val="-111"/>
          <w:w w:val="90"/>
        </w:rPr>
      </w:r>
      <w:r>
        <w:rPr>
          <w:shadow w:val="0"/>
          <w:spacing w:val="-111"/>
        </w:rPr>
      </w:r>
    </w:p>
    <w:p>
      <w:pPr>
        <w:pStyle w:val="BodyText"/>
        <w:spacing w:line="214" w:lineRule="exact"/>
        <w:ind w:left="3392" w:right="0"/>
        <w:jc w:val="left"/>
      </w:pPr>
      <w:r>
        <w:rPr/>
        <w:pict>
          <v:shape style="position:absolute;margin-left:190.279999pt;margin-top:5.397075pt;width:6.6pt;height:8.35pt;mso-position-horizontal-relative:page;mso-position-vertical-relative:paragraph;z-index:-3592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</w:r>
                  <w:r>
                    <w:rPr>
                      <w:imprint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  <w:color w:val="0080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  <w:position w:val="-12"/>
        </w:rPr>
      </w:r>
      <w:r>
        <w:rPr>
          <w:imprint/>
          <w:color w:val="0080FF"/>
          <w:spacing w:val="-113"/>
          <w:w w:val="90"/>
          <w:position w:val="-12"/>
        </w:rPr>
        <w:t>●</w:t>
      </w:r>
      <w:r>
        <w:rPr>
          <w:shadow w:val="0"/>
          <w:color w:val="0080FF"/>
          <w:spacing w:val="-113"/>
          <w:w w:val="90"/>
          <w:position w:val="-12"/>
        </w:rPr>
      </w:r>
      <w:r>
        <w:rPr>
          <w:shadow w:val="0"/>
          <w:color w:val="0080FF"/>
          <w:spacing w:val="-113"/>
          <w:w w:val="90"/>
          <w:position w:val="-7"/>
        </w:rPr>
        <w:t>●</w:t>
      </w:r>
      <w:r>
        <w:rPr>
          <w:shadow w:val="0"/>
          <w:color w:val="0080FF"/>
          <w:spacing w:val="-113"/>
          <w:w w:val="90"/>
          <w:position w:val="-4"/>
        </w:rPr>
      </w:r>
      <w:r>
        <w:rPr>
          <w:imprint/>
          <w:color w:val="0080FF"/>
          <w:spacing w:val="-113"/>
          <w:w w:val="90"/>
          <w:position w:val="-4"/>
        </w:rPr>
        <w:t>●</w:t>
      </w:r>
      <w:r>
        <w:rPr>
          <w:shadow w:val="0"/>
          <w:color w:val="0080FF"/>
          <w:spacing w:val="-113"/>
          <w:w w:val="90"/>
          <w:position w:val="-4"/>
        </w:rPr>
      </w:r>
      <w:r>
        <w:rPr>
          <w:shadow w:val="0"/>
          <w:color w:val="0080FF"/>
          <w:spacing w:val="-113"/>
          <w:w w:val="90"/>
          <w:position w:val="-2"/>
        </w:rPr>
        <w:t>●</w:t>
      </w:r>
      <w:r>
        <w:rPr>
          <w:shadow w:val="0"/>
          <w:color w:val="0080FF"/>
          <w:spacing w:val="-113"/>
          <w:w w:val="90"/>
        </w:rPr>
        <w:t>●</w:t>
      </w:r>
      <w:r>
        <w:rPr>
          <w:shadow w:val="0"/>
          <w:spacing w:val="-113"/>
        </w:rPr>
      </w:r>
    </w:p>
    <w:p>
      <w:pPr>
        <w:pStyle w:val="BodyText"/>
        <w:spacing w:line="122" w:lineRule="exact"/>
        <w:ind w:left="3322" w:right="0"/>
        <w:jc w:val="left"/>
      </w:pPr>
      <w:r>
        <w:rPr/>
        <w:pict>
          <v:shape style="position:absolute;margin-left:181.160004pt;margin-top:1.487074pt;width:10.5pt;height:12.4pt;mso-position-horizontal-relative:page;mso-position-vertical-relative:paragraph;z-index:-3611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ind w:right="0"/>
                    <w:jc w:val="left"/>
                  </w:pPr>
                  <w:r>
                    <w:rPr>
                      <w:color w:val="0080FF"/>
                      <w:spacing w:val="-98"/>
                      <w:w w:val="82"/>
                    </w:rPr>
                    <w:t>●</w:t>
                  </w:r>
                  <w:r>
                    <w:rPr>
                      <w:color w:val="0080FF"/>
                      <w:spacing w:val="-96"/>
                      <w:w w:val="82"/>
                      <w:position w:val="1"/>
                    </w:rPr>
                    <w:t>●</w:t>
                  </w:r>
                  <w:r>
                    <w:rPr>
                      <w:color w:val="0080FF"/>
                      <w:spacing w:val="-124"/>
                      <w:w w:val="82"/>
                      <w:position w:val="5"/>
                    </w:rPr>
                    <w:t>●</w:t>
                  </w:r>
                  <w:r>
                    <w:rPr>
                      <w:color w:val="0080FF"/>
                      <w:w w:val="82"/>
                      <w:position w:val="8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E5FFFF"/>
          <w:w w:val="82"/>
        </w:rPr>
      </w:r>
      <w:r>
        <w:rPr>
          <w:imprint/>
          <w:color w:val="E5FFFF"/>
          <w:w w:val="82"/>
        </w:rPr>
        <w:t>●</w:t>
      </w:r>
      <w:r>
        <w:rPr>
          <w:shadow w:val="0"/>
          <w:color w:val="E5FFFF"/>
          <w:w w:val="82"/>
        </w:rPr>
      </w:r>
      <w:r>
        <w:rPr>
          <w:shadow w:val="0"/>
        </w:rPr>
      </w:r>
    </w:p>
    <w:p>
      <w:pPr>
        <w:pStyle w:val="BodyText"/>
        <w:spacing w:line="167" w:lineRule="exact"/>
        <w:ind w:left="3196" w:right="0"/>
        <w:jc w:val="left"/>
      </w:pPr>
      <w:r>
        <w:rPr>
          <w:color w:val="0080FF"/>
          <w:spacing w:val="-78"/>
          <w:w w:val="90"/>
          <w:position w:val="-4"/>
        </w:rPr>
        <w:t>●</w:t>
      </w:r>
      <w:r>
        <w:rPr>
          <w:color w:val="0080FF"/>
          <w:spacing w:val="-78"/>
          <w:w w:val="90"/>
        </w:rPr>
        <w:t>●</w:t>
      </w:r>
      <w:r>
        <w:rPr>
          <w:spacing w:val="-78"/>
        </w:rPr>
      </w:r>
    </w:p>
    <w:p>
      <w:pPr>
        <w:pStyle w:val="BodyText"/>
        <w:spacing w:line="240" w:lineRule="exact"/>
        <w:ind w:left="3141" w:right="0"/>
        <w:jc w:val="left"/>
      </w:pPr>
      <w:r>
        <w:rPr/>
        <w:pict>
          <v:shape style="position:absolute;margin-left:177.639999pt;margin-top:7.782081pt;width:6.6pt;height:8.35pt;mso-position-horizontal-relative:page;mso-position-vertical-relative:paragraph;z-index:-3649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E5FFFF"/>
                      <w:w w:val="82"/>
                    </w:rPr>
                  </w:r>
                  <w:r>
                    <w:rPr>
                      <w:imprint/>
                      <w:color w:val="E5FFFF"/>
                      <w:w w:val="82"/>
                    </w:rPr>
                    <w:t>●</w:t>
                  </w:r>
                  <w:r>
                    <w:rPr>
                      <w:shadow w:val="0"/>
                      <w:color w:val="E5FFFF"/>
                      <w:w w:val="82"/>
                    </w:rPr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8.210007pt;margin-top:3.312081pt;width:6.6pt;height:8.35pt;mso-position-horizontal-relative:page;mso-position-vertical-relative:paragraph;z-index:-3589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10"/>
          <w:w w:val="90"/>
          <w:position w:val="-12"/>
        </w:rPr>
        <w:t>●</w:t>
      </w:r>
      <w:r>
        <w:rPr>
          <w:color w:val="0080FF"/>
          <w:spacing w:val="-110"/>
          <w:w w:val="90"/>
          <w:position w:val="-5"/>
        </w:rPr>
        <w:t>●</w:t>
      </w:r>
      <w:r>
        <w:rPr>
          <w:color w:val="0080FF"/>
          <w:spacing w:val="-110"/>
          <w:w w:val="90"/>
          <w:position w:val="-3"/>
        </w:rPr>
        <w:t>●</w:t>
      </w:r>
      <w:r>
        <w:rPr>
          <w:color w:val="0080FF"/>
          <w:spacing w:val="-110"/>
          <w:w w:val="90"/>
        </w:rPr>
        <w:t>●</w:t>
      </w:r>
      <w:r>
        <w:rPr>
          <w:spacing w:val="-110"/>
        </w:rPr>
      </w:r>
    </w:p>
    <w:p>
      <w:pPr>
        <w:pStyle w:val="BodyText"/>
        <w:spacing w:line="209" w:lineRule="exact"/>
        <w:ind w:right="4483"/>
        <w:jc w:val="center"/>
      </w:pPr>
      <w:r>
        <w:rPr/>
        <w:pict>
          <v:shape style="position:absolute;margin-left:173.850006pt;margin-top:5.87707pt;width:6.6pt;height:8.35pt;mso-position-horizontal-relative:page;mso-position-vertical-relative:paragraph;z-index:-3647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6"/>
          <w:w w:val="90"/>
          <w:position w:val="-10"/>
        </w:rPr>
        <w:t>●</w:t>
      </w:r>
      <w:r>
        <w:rPr>
          <w:color w:val="0080FF"/>
          <w:spacing w:val="-96"/>
          <w:w w:val="90"/>
          <w:position w:val="-6"/>
        </w:rPr>
        <w:t>●</w:t>
      </w:r>
      <w:r>
        <w:rPr>
          <w:color w:val="0080FF"/>
          <w:spacing w:val="-96"/>
          <w:w w:val="90"/>
        </w:rPr>
        <w:t>●</w:t>
      </w:r>
      <w:r>
        <w:rPr>
          <w:spacing w:val="-96"/>
        </w:rPr>
      </w:r>
    </w:p>
    <w:p>
      <w:pPr>
        <w:pStyle w:val="BodyText"/>
        <w:spacing w:line="170" w:lineRule="exact"/>
        <w:ind w:right="4661"/>
        <w:jc w:val="center"/>
      </w:pPr>
      <w:r>
        <w:rPr>
          <w:color w:val="E5FFFF"/>
          <w:w w:val="82"/>
          <w:position w:val="-3"/>
        </w:rPr>
      </w:r>
      <w:r>
        <w:rPr>
          <w:imprint/>
          <w:color w:val="E5FFFF"/>
          <w:spacing w:val="-106"/>
          <w:w w:val="90"/>
          <w:position w:val="-3"/>
        </w:rPr>
        <w:t>●</w:t>
      </w:r>
      <w:r>
        <w:rPr>
          <w:shadow w:val="0"/>
          <w:color w:val="E5FFFF"/>
          <w:spacing w:val="-106"/>
          <w:w w:val="90"/>
          <w:position w:val="-3"/>
        </w:rPr>
      </w:r>
      <w:r>
        <w:rPr>
          <w:shadow w:val="0"/>
          <w:color w:val="0080FF"/>
          <w:spacing w:val="-106"/>
          <w:w w:val="90"/>
        </w:rPr>
        <w:t>●</w:t>
      </w:r>
      <w:r>
        <w:rPr>
          <w:shadow w:val="0"/>
          <w:color w:val="0080FF"/>
          <w:spacing w:val="-106"/>
          <w:w w:val="90"/>
          <w:position w:val="1"/>
        </w:rPr>
        <w:t>●</w:t>
      </w:r>
      <w:r>
        <w:rPr>
          <w:shadow w:val="0"/>
          <w:color w:val="0080FF"/>
          <w:spacing w:val="-106"/>
          <w:w w:val="90"/>
          <w:position w:val="4"/>
        </w:rPr>
        <w:t>●</w:t>
      </w:r>
      <w:r>
        <w:rPr>
          <w:shadow w:val="0"/>
          <w:color w:val="0080FF"/>
          <w:spacing w:val="-106"/>
          <w:w w:val="90"/>
          <w:position w:val="7"/>
        </w:rPr>
        <w:t>●</w:t>
      </w:r>
      <w:r>
        <w:rPr>
          <w:shadow w:val="0"/>
          <w:spacing w:val="-106"/>
        </w:rPr>
      </w:r>
    </w:p>
    <w:p>
      <w:pPr>
        <w:pStyle w:val="BodyText"/>
        <w:spacing w:line="168" w:lineRule="exact"/>
        <w:ind w:left="2870" w:right="0"/>
        <w:jc w:val="left"/>
      </w:pPr>
      <w:r>
        <w:rPr>
          <w:color w:val="0080FF"/>
          <w:w w:val="82"/>
          <w:position w:val="-2"/>
        </w:rPr>
      </w:r>
      <w:r>
        <w:rPr>
          <w:imprint/>
          <w:color w:val="0080FF"/>
          <w:spacing w:val="-109"/>
          <w:w w:val="90"/>
          <w:position w:val="-2"/>
        </w:rPr>
        <w:t>●</w:t>
      </w:r>
      <w:r>
        <w:rPr>
          <w:shadow w:val="0"/>
          <w:color w:val="0080FF"/>
          <w:spacing w:val="-109"/>
          <w:w w:val="90"/>
          <w:position w:val="-2"/>
        </w:rPr>
      </w:r>
      <w:r>
        <w:rPr>
          <w:shadow w:val="0"/>
          <w:color w:val="0080FF"/>
          <w:spacing w:val="-109"/>
          <w:w w:val="90"/>
        </w:rPr>
        <w:t>●</w:t>
      </w:r>
      <w:r>
        <w:rPr>
          <w:shadow w:val="0"/>
          <w:color w:val="0080FF"/>
          <w:spacing w:val="-109"/>
          <w:w w:val="90"/>
          <w:position w:val="2"/>
        </w:rPr>
        <w:t>●</w:t>
      </w:r>
      <w:r>
        <w:rPr>
          <w:shadow w:val="0"/>
          <w:color w:val="0080FF"/>
          <w:spacing w:val="-109"/>
          <w:w w:val="90"/>
          <w:position w:val="8"/>
        </w:rPr>
        <w:t>●</w:t>
      </w:r>
      <w:r>
        <w:rPr>
          <w:shadow w:val="0"/>
          <w:spacing w:val="-109"/>
        </w:rPr>
      </w:r>
    </w:p>
    <w:p>
      <w:pPr>
        <w:pStyle w:val="BodyText"/>
        <w:spacing w:line="198" w:lineRule="exact"/>
        <w:ind w:left="2771" w:right="0"/>
        <w:jc w:val="left"/>
      </w:pPr>
      <w:r>
        <w:rPr/>
        <w:pict>
          <v:shape style="position:absolute;margin-left:157.320007pt;margin-top:5.152078pt;width:8.85pt;height:11.95pt;mso-position-horizontal-relative:page;mso-position-vertical-relative:paragraph;z-index:-3632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87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10"/>
          <w:w w:val="90"/>
          <w:position w:val="-9"/>
        </w:rPr>
        <w:t>●</w:t>
      </w:r>
      <w:r>
        <w:rPr>
          <w:color w:val="0080FF"/>
          <w:spacing w:val="-110"/>
          <w:w w:val="90"/>
          <w:position w:val="-6"/>
        </w:rPr>
        <w:t>●</w:t>
      </w:r>
      <w:r>
        <w:rPr>
          <w:color w:val="0080FF"/>
          <w:spacing w:val="-110"/>
          <w:w w:val="90"/>
          <w:position w:val="-2"/>
        </w:rPr>
      </w:r>
      <w:r>
        <w:rPr>
          <w:imprint/>
          <w:color w:val="0080FF"/>
          <w:spacing w:val="-110"/>
          <w:w w:val="90"/>
          <w:position w:val="-2"/>
        </w:rPr>
        <w:t>●</w:t>
      </w:r>
      <w:r>
        <w:rPr>
          <w:imprint/>
          <w:color w:val="0080FF"/>
          <w:spacing w:val="-110"/>
          <w:w w:val="90"/>
        </w:rPr>
        <w:t>●</w:t>
      </w:r>
      <w:r>
        <w:rPr>
          <w:shadow w:val="0"/>
          <w:color w:val="0080FF"/>
          <w:spacing w:val="-110"/>
          <w:w w:val="90"/>
        </w:rPr>
      </w:r>
      <w:r>
        <w:rPr>
          <w:shadow w:val="0"/>
          <w:spacing w:val="-110"/>
        </w:rPr>
      </w:r>
    </w:p>
    <w:p>
      <w:pPr>
        <w:pStyle w:val="BodyText"/>
        <w:spacing w:line="245" w:lineRule="exact"/>
        <w:ind w:left="2663" w:right="0"/>
        <w:jc w:val="left"/>
      </w:pPr>
      <w:r>
        <w:rPr/>
        <w:pict>
          <v:shape style="position:absolute;margin-left:150.789993pt;margin-top:6.612069pt;width:9.2pt;height:12.45pt;mso-position-horizontal-relative:page;mso-position-vertical-relative:paragraph;z-index:-3618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spacing w:val="-119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19"/>
                      <w:w w:val="82"/>
                      <w:position w:val="-3"/>
                    </w:rPr>
                  </w:r>
                  <w:r>
                    <w:rPr>
                      <w:imprint/>
                      <w:color w:val="0080FF"/>
                      <w:spacing w:val="-93"/>
                      <w:w w:val="82"/>
                      <w:position w:val="-3"/>
                    </w:rPr>
                    <w:t>●</w:t>
                  </w:r>
                  <w:r>
                    <w:rPr>
                      <w:shadow w:val="0"/>
                      <w:color w:val="0080FF"/>
                      <w:spacing w:val="-93"/>
                      <w:w w:val="82"/>
                      <w:position w:val="-3"/>
                    </w:rPr>
                  </w:r>
                  <w:r>
                    <w:rPr>
                      <w:shadow w:val="0"/>
                      <w:color w:val="0080FF"/>
                      <w:w w:val="82"/>
                    </w:rPr>
                    <w:t>●</w:t>
                  </w:r>
                  <w:r>
                    <w:rPr>
                      <w:shadow w:val="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E5FFFF"/>
          <w:w w:val="82"/>
          <w:position w:val="-9"/>
        </w:rPr>
      </w:r>
      <w:r>
        <w:rPr>
          <w:imprint/>
          <w:color w:val="E5FFFF"/>
          <w:spacing w:val="-95"/>
          <w:w w:val="90"/>
          <w:position w:val="-9"/>
        </w:rPr>
        <w:t>●</w:t>
      </w:r>
      <w:r>
        <w:rPr>
          <w:shadow w:val="0"/>
          <w:color w:val="E5FFFF"/>
          <w:spacing w:val="-95"/>
          <w:w w:val="90"/>
          <w:position w:val="-9"/>
        </w:rPr>
      </w:r>
      <w:r>
        <w:rPr>
          <w:shadow w:val="0"/>
          <w:color w:val="0080FF"/>
          <w:spacing w:val="-95"/>
          <w:w w:val="90"/>
          <w:position w:val="-5"/>
        </w:rPr>
        <w:t>●</w:t>
      </w:r>
      <w:r>
        <w:rPr>
          <w:shadow w:val="0"/>
          <w:color w:val="0080FF"/>
          <w:spacing w:val="-95"/>
          <w:w w:val="90"/>
        </w:rPr>
        <w:t>●</w:t>
      </w:r>
      <w:r>
        <w:rPr>
          <w:shadow w:val="0"/>
          <w:spacing w:val="-95"/>
        </w:rPr>
      </w:r>
    </w:p>
    <w:p>
      <w:pPr>
        <w:pStyle w:val="BodyText"/>
        <w:spacing w:line="233" w:lineRule="exact"/>
        <w:ind w:left="2537" w:right="0"/>
        <w:jc w:val="left"/>
      </w:pPr>
      <w:r>
        <w:rPr/>
        <w:pict>
          <v:shape style="position:absolute;margin-left:147.279999pt;margin-top:5.122074pt;width:6.6pt;height:8.35pt;mso-position-horizontal-relative:page;mso-position-vertical-relative:paragraph;z-index:-3587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5.929993pt;margin-top:8.652074pt;width:1.35pt;height:8.35pt;mso-position-horizontal-relative:page;mso-position-vertical-relative:paragraph;z-index:-3584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05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4"/>
          <w:w w:val="90"/>
          <w:position w:val="-6"/>
        </w:rPr>
        <w:t>●</w:t>
      </w:r>
      <w:r>
        <w:rPr>
          <w:color w:val="0080FF"/>
          <w:spacing w:val="-84"/>
          <w:w w:val="90"/>
          <w:position w:val="-3"/>
        </w:rPr>
        <w:t>●</w:t>
      </w:r>
      <w:r>
        <w:rPr>
          <w:color w:val="0080FF"/>
          <w:spacing w:val="-84"/>
          <w:w w:val="90"/>
        </w:rPr>
        <w:t>●</w:t>
      </w:r>
      <w:r>
        <w:rPr>
          <w:spacing w:val="-84"/>
        </w:rPr>
      </w:r>
    </w:p>
    <w:p>
      <w:pPr>
        <w:pStyle w:val="BodyText"/>
        <w:spacing w:line="261" w:lineRule="exact"/>
        <w:ind w:left="2447" w:right="0"/>
        <w:jc w:val="left"/>
      </w:pPr>
      <w:r>
        <w:rPr/>
        <w:pict>
          <v:shape style="position:absolute;margin-left:140.240005pt;margin-top:7.33208pt;width:9.3pt;height:15.65pt;mso-position-horizontal-relative:page;mso-position-vertical-relative:paragraph;z-index:-36040" type="#_x0000_t202" filled="false" stroked="false">
            <v:textbox inset="0,0,0,0">
              <w:txbxContent>
                <w:p>
                  <w:pPr>
                    <w:pStyle w:val="BodyText"/>
                    <w:spacing w:line="312" w:lineRule="exact"/>
                    <w:ind w:right="0"/>
                    <w:jc w:val="left"/>
                  </w:pPr>
                  <w:r>
                    <w:rPr>
                      <w:color w:val="0080FF"/>
                      <w:spacing w:val="-116"/>
                      <w:w w:val="82"/>
                      <w:position w:val="-14"/>
                    </w:rPr>
                    <w:t>●</w:t>
                  </w:r>
                  <w:r>
                    <w:rPr>
                      <w:color w:val="0080FF"/>
                      <w:spacing w:val="-130"/>
                      <w:w w:val="82"/>
                      <w:position w:val="-8"/>
                    </w:rPr>
                    <w:t>●</w:t>
                  </w:r>
                  <w:r>
                    <w:rPr>
                      <w:color w:val="0080FF"/>
                      <w:spacing w:val="-120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spacing w:val="-109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4"/>
          <w:w w:val="90"/>
          <w:position w:val="-10"/>
        </w:rPr>
        <w:t>●</w:t>
      </w:r>
      <w:r>
        <w:rPr>
          <w:color w:val="0080FF"/>
          <w:spacing w:val="-94"/>
          <w:w w:val="90"/>
        </w:rPr>
        <w:t>●</w:t>
      </w:r>
      <w:r>
        <w:rPr>
          <w:color w:val="0080FF"/>
          <w:spacing w:val="-94"/>
          <w:w w:val="90"/>
          <w:position w:val="-2"/>
        </w:rPr>
        <w:t>●</w:t>
      </w:r>
      <w:r>
        <w:rPr>
          <w:spacing w:val="-94"/>
        </w:rPr>
      </w:r>
    </w:p>
    <w:p>
      <w:pPr>
        <w:pStyle w:val="BodyText"/>
        <w:spacing w:line="149" w:lineRule="exact"/>
        <w:ind w:left="2399" w:right="0"/>
        <w:jc w:val="left"/>
      </w:pPr>
      <w:r>
        <w:rPr/>
        <w:pict>
          <v:shape style="position:absolute;margin-left:138.860001pt;margin-top:3.132083pt;width:7.9pt;height:11.55pt;mso-position-horizontal-relative:page;mso-position-vertical-relative:paragraph;z-index:-36592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ind w:right="0"/>
                    <w:jc w:val="left"/>
                  </w:pPr>
                  <w:r>
                    <w:rPr>
                      <w:color w:val="0080FF"/>
                      <w:spacing w:val="-109"/>
                      <w:w w:val="82"/>
                      <w:position w:val="-5"/>
                    </w:rPr>
                    <w:t>●</w:t>
                  </w:r>
                  <w:r>
                    <w:rPr>
                      <w:color w:val="0080FF"/>
                      <w:spacing w:val="-129"/>
                      <w:w w:val="82"/>
                      <w:position w:val="-2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6" w:lineRule="exact"/>
        <w:ind w:left="2326" w:right="0"/>
        <w:jc w:val="left"/>
      </w:pPr>
      <w:r>
        <w:rPr/>
        <w:pict>
          <v:shape style="position:absolute;margin-left:132.440002pt;margin-top:4.097081pt;width:4.9pt;height:12.05pt;mso-position-horizontal-relative:page;mso-position-vertical-relative:paragraph;z-index:-36160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ind w:right="0"/>
                    <w:jc w:val="left"/>
                  </w:pPr>
                  <w:r>
                    <w:rPr>
                      <w:color w:val="0080FF"/>
                      <w:spacing w:val="-130"/>
                      <w:w w:val="82"/>
                      <w:position w:val="-6"/>
                    </w:rPr>
                    <w:t>●</w:t>
                  </w:r>
                  <w:r>
                    <w:rPr>
                      <w:color w:val="0080FF"/>
                      <w:spacing w:val="-127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4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2"/>
          <w:w w:val="90"/>
          <w:position w:val="-2"/>
        </w:rPr>
        <w:t>●</w:t>
      </w:r>
      <w:r>
        <w:rPr>
          <w:color w:val="0080FF"/>
          <w:spacing w:val="-62"/>
          <w:w w:val="90"/>
        </w:rPr>
        <w:t>●</w:t>
      </w:r>
      <w:r>
        <w:rPr>
          <w:spacing w:val="-62"/>
        </w:rPr>
      </w:r>
    </w:p>
    <w:p>
      <w:pPr>
        <w:pStyle w:val="BodyText"/>
        <w:spacing w:line="268" w:lineRule="exact"/>
        <w:ind w:left="2113" w:right="0"/>
        <w:jc w:val="left"/>
      </w:pPr>
      <w:r>
        <w:rPr/>
        <w:pict>
          <v:shape style="position:absolute;margin-left:125.25pt;margin-top:8.877081pt;width:7.2pt;height:10.65pt;mso-position-horizontal-relative:page;mso-position-vertical-relative:paragraph;z-index:-36304" type="#_x0000_t202" filled="false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right="0"/>
                    <w:jc w:val="left"/>
                  </w:pPr>
                  <w:r>
                    <w:rPr>
                      <w:color w:val="0080FF"/>
                      <w:spacing w:val="-120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27"/>
          <w:w w:val="90"/>
          <w:position w:val="-11"/>
        </w:rPr>
        <w:t>●</w:t>
      </w:r>
      <w:r>
        <w:rPr>
          <w:color w:val="0080FF"/>
          <w:spacing w:val="-127"/>
          <w:w w:val="90"/>
          <w:position w:val="-7"/>
        </w:rPr>
        <w:t>●</w:t>
      </w:r>
      <w:r>
        <w:rPr>
          <w:color w:val="0080FF"/>
          <w:spacing w:val="-127"/>
          <w:w w:val="90"/>
          <w:position w:val="-3"/>
        </w:rPr>
        <w:t>●</w:t>
      </w:r>
      <w:r>
        <w:rPr>
          <w:color w:val="0080FF"/>
          <w:spacing w:val="-127"/>
          <w:w w:val="90"/>
        </w:rPr>
        <w:t>●</w:t>
      </w:r>
      <w:r>
        <w:rPr/>
      </w:r>
    </w:p>
    <w:p>
      <w:pPr>
        <w:pStyle w:val="BodyText"/>
        <w:spacing w:line="124" w:lineRule="exact"/>
        <w:ind w:right="6477"/>
        <w:jc w:val="center"/>
      </w:pPr>
      <w:r>
        <w:rPr/>
        <w:pict>
          <v:shape style="position:absolute;margin-left:124.470001pt;margin-top:2.727083pt;width:.3pt;height:8.35pt;mso-position-horizontal-relative:page;mso-position-vertical-relative:paragraph;z-index:-3582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27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9" w:lineRule="exact"/>
        <w:ind w:right="6499"/>
        <w:jc w:val="center"/>
      </w:pPr>
      <w:r>
        <w:rPr/>
        <w:pict>
          <v:shape style="position:absolute;margin-left:121.57pt;margin-top:1.967081pt;width:2.65pt;height:8.35pt;mso-position-horizontal-relative:page;mso-position-vertical-relative:paragraph;z-index:-3572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80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1" w:lineRule="exact"/>
        <w:ind w:right="6670"/>
        <w:jc w:val="center"/>
      </w:pPr>
      <w:r>
        <w:rPr/>
        <w:pict>
          <v:shape style="position:absolute;margin-left:118.900002pt;margin-top:2.567076pt;width:1pt;height:8.35pt;mso-position-horizontal-relative:page;mso-position-vertical-relative:paragraph;z-index:-3575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1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6" w:lineRule="exact"/>
        <w:ind w:right="6738"/>
        <w:jc w:val="center"/>
      </w:pPr>
      <w:r>
        <w:rPr/>
        <w:pict>
          <v:shape style="position:absolute;margin-left:117.43pt;margin-top:3.337076pt;width:.8pt;height:8.35pt;mso-position-horizontal-relative:page;mso-position-vertical-relative:paragraph;z-index:-3577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17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tabs>
          <w:tab w:pos="1812" w:val="left" w:leader="none"/>
        </w:tabs>
        <w:spacing w:line="201" w:lineRule="exact" w:before="0"/>
        <w:ind w:left="105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position w:val="2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spacing w:val="-58"/>
          <w:position w:val="-7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58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pacing w:val="-58"/>
          <w:sz w:val="16"/>
          <w:szCs w:val="16"/>
        </w:rPr>
      </w:r>
    </w:p>
    <w:p>
      <w:pPr>
        <w:pStyle w:val="BodyText"/>
        <w:spacing w:line="96" w:lineRule="exact"/>
        <w:ind w:left="1764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6" w:lineRule="exact"/>
        <w:ind w:left="170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0" w:lineRule="exact"/>
        <w:ind w:left="1540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9" w:lineRule="exact"/>
        <w:ind w:left="1349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6" w:lineRule="exact"/>
        <w:ind w:left="130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8" w:lineRule="exact"/>
        <w:ind w:left="130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42"/>
        <w:ind w:left="130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4"/>
        <w:rPr>
          <w:rFonts w:ascii="ＭＳ ゴシック" w:hAnsi="ＭＳ ゴシック" w:cs="ＭＳ ゴシック" w:eastAsia="ＭＳ ゴシック"/>
          <w:sz w:val="12"/>
          <w:szCs w:val="12"/>
        </w:rPr>
      </w:pPr>
    </w:p>
    <w:p>
      <w:pPr>
        <w:pStyle w:val="BodyText"/>
        <w:spacing w:line="240" w:lineRule="auto"/>
        <w:ind w:left="130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4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BodyText"/>
        <w:spacing w:line="240" w:lineRule="auto"/>
        <w:ind w:left="110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pStyle w:val="Heading1"/>
        <w:tabs>
          <w:tab w:pos="3938" w:val="left" w:leader="none"/>
          <w:tab w:pos="6614" w:val="left" w:leader="none"/>
          <w:tab w:pos="9290" w:val="left" w:leader="none"/>
        </w:tabs>
        <w:spacing w:line="240" w:lineRule="auto"/>
        <w:ind w:left="1204" w:right="0"/>
        <w:jc w:val="left"/>
      </w:pPr>
      <w:r>
        <w:rPr/>
        <w:t>−2</w:t>
        <w:tab/>
        <w:t>0</w:t>
        <w:tab/>
        <w:t>2</w:t>
        <w:tab/>
        <w:t>4</w:t>
      </w:r>
    </w:p>
    <w:p>
      <w:pPr>
        <w:spacing w:after="0" w:line="240" w:lineRule="auto"/>
        <w:jc w:val="left"/>
        <w:sectPr>
          <w:headerReference w:type="default" r:id="rId9"/>
          <w:pgSz w:w="11520" w:h="15840"/>
          <w:pgMar w:header="94" w:footer="234"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7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spacing w:line="240" w:lineRule="auto" w:before="71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2"/>
        <w:rPr>
          <w:rFonts w:ascii="ＭＳ ゴシック" w:hAnsi="ＭＳ ゴシック" w:cs="ＭＳ ゴシック" w:eastAsia="ＭＳ ゴシック"/>
          <w:sz w:val="29"/>
          <w:szCs w:val="29"/>
        </w:rPr>
      </w:pPr>
    </w:p>
    <w:p>
      <w:pPr>
        <w:pStyle w:val="BodyText"/>
        <w:spacing w:line="240" w:lineRule="auto" w:before="71"/>
        <w:ind w:left="7133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2"/>
        <w:rPr>
          <w:rFonts w:ascii="ＭＳ ゴシック" w:hAnsi="ＭＳ ゴシック" w:cs="ＭＳ ゴシック" w:eastAsia="ＭＳ ゴシック"/>
          <w:sz w:val="14"/>
          <w:szCs w:val="14"/>
        </w:rPr>
      </w:pPr>
    </w:p>
    <w:p>
      <w:pPr>
        <w:spacing w:after="0" w:line="240" w:lineRule="auto"/>
        <w:rPr>
          <w:rFonts w:ascii="ＭＳ ゴシック" w:hAnsi="ＭＳ ゴシック" w:cs="ＭＳ ゴシック" w:eastAsia="ＭＳ ゴシック"/>
          <w:sz w:val="14"/>
          <w:szCs w:val="14"/>
        </w:rPr>
        <w:sectPr>
          <w:headerReference w:type="default" r:id="rId10"/>
          <w:pgSz w:w="11520" w:h="15840"/>
          <w:pgMar w:header="94" w:footer="234" w:top="360" w:bottom="420" w:left="420" w:right="340"/>
        </w:sect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Heading1"/>
        <w:spacing w:line="240" w:lineRule="auto" w:before="148"/>
        <w:ind w:right="1618"/>
        <w:jc w:val="center"/>
      </w:pPr>
      <w:r>
        <w:rPr/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1"/>
        <w:rPr>
          <w:rFonts w:ascii="Helvetica" w:hAnsi="Helvetica" w:cs="Helvetica" w:eastAsia="Helvetica"/>
          <w:sz w:val="25"/>
          <w:szCs w:val="25"/>
        </w:rPr>
      </w:pPr>
    </w:p>
    <w:p>
      <w:pPr>
        <w:spacing w:before="0"/>
        <w:ind w:left="86" w:right="1618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1"/>
        <w:rPr>
          <w:rFonts w:ascii="Helvetica" w:hAnsi="Helvetica" w:cs="Helvetica" w:eastAsia="Helvetica"/>
          <w:sz w:val="25"/>
          <w:szCs w:val="25"/>
        </w:rPr>
      </w:pPr>
    </w:p>
    <w:p>
      <w:pPr>
        <w:spacing w:before="0"/>
        <w:ind w:left="86" w:right="1618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1"/>
        <w:rPr>
          <w:rFonts w:ascii="Helvetica" w:hAnsi="Helvetica" w:cs="Helvetica" w:eastAsia="Helvetica"/>
          <w:sz w:val="25"/>
          <w:szCs w:val="25"/>
        </w:rPr>
      </w:pPr>
    </w:p>
    <w:p>
      <w:pPr>
        <w:spacing w:before="0"/>
        <w:ind w:left="86" w:right="1735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pStyle w:val="BodyText"/>
        <w:spacing w:line="240" w:lineRule="auto" w:before="148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9"/>
        <w:ind w:right="2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1695" w:val="left" w:leader="none"/>
        </w:tabs>
        <w:spacing w:before="49"/>
        <w:ind w:left="0" w:right="155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w w:val="80"/>
          <w:position w:val="4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56"/>
        <w:ind w:right="161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before="71"/>
        <w:ind w:left="673" w:right="247" w:firstLine="0"/>
        <w:jc w:val="center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w w:val="90"/>
        </w:rPr>
        <w:br w:type="column"/>
      </w:r>
      <w:r>
        <w:rPr>
          <w:rFonts w:ascii="ＭＳ ゴシック" w:hAnsi="ＭＳ ゴシック" w:cs="ＭＳ ゴシック" w:eastAsia="ＭＳ ゴシック"/>
          <w:color w:val="0080FF"/>
          <w:w w:val="9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118"/>
        <w:ind w:left="673" w:right="59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50"/>
        <w:ind w:left="673" w:right="1388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4" w:lineRule="exact" w:before="9"/>
        <w:ind w:left="673" w:right="161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4" w:lineRule="exact"/>
        <w:ind w:left="673" w:right="2186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6" w:lineRule="exact"/>
        <w:ind w:left="673" w:right="250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2" w:lineRule="exact"/>
        <w:ind w:left="673" w:right="292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1" w:lineRule="exact"/>
        <w:ind w:left="673" w:right="296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2" w:lineRule="exact"/>
        <w:ind w:left="673" w:right="3218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4" w:lineRule="exact"/>
        <w:ind w:left="673" w:right="3218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3" w:lineRule="exact"/>
        <w:ind w:left="2677" w:right="0"/>
        <w:jc w:val="left"/>
      </w:pPr>
      <w:r>
        <w:rPr>
          <w:color w:val="0080FF"/>
          <w:w w:val="85"/>
          <w:position w:val="-9"/>
        </w:rPr>
        <w:t>●</w:t>
      </w:r>
      <w:r>
        <w:rPr>
          <w:color w:val="0080FF"/>
          <w:spacing w:val="-53"/>
          <w:w w:val="85"/>
          <w:position w:val="-9"/>
        </w:rPr>
        <w:t> </w:t>
      </w:r>
      <w:r>
        <w:rPr>
          <w:rFonts w:ascii="Times New Roman" w:hAnsi="Times New Roman" w:cs="Times New Roman" w:eastAsia="Times New Roman"/>
          <w:color w:val="0080FF"/>
          <w:spacing w:val="-53"/>
          <w:w w:val="85"/>
          <w:position w:val="-9"/>
        </w:rPr>
      </w:r>
      <w:r>
        <w:rPr>
          <w:color w:val="0080FF"/>
          <w:w w:val="85"/>
        </w:rPr>
        <w:t>●</w:t>
      </w:r>
      <w:r>
        <w:rPr/>
      </w:r>
    </w:p>
    <w:p>
      <w:pPr>
        <w:pStyle w:val="BodyText"/>
        <w:spacing w:line="171" w:lineRule="exact"/>
        <w:ind w:left="2451" w:right="0"/>
        <w:jc w:val="left"/>
      </w:pPr>
      <w:r>
        <w:rPr>
          <w:color w:val="0080FF"/>
          <w:w w:val="90"/>
          <w:position w:val="-8"/>
        </w:rPr>
        <w:t>●</w:t>
      </w:r>
      <w:r>
        <w:rPr>
          <w:color w:val="0080FF"/>
          <w:spacing w:val="-10"/>
          <w:w w:val="90"/>
          <w:position w:val="-8"/>
        </w:rPr>
        <w:t> </w:t>
      </w:r>
      <w:r>
        <w:rPr>
          <w:rFonts w:ascii="Times New Roman" w:hAnsi="Times New Roman" w:cs="Times New Roman" w:eastAsia="Times New Roman"/>
          <w:color w:val="0080FF"/>
          <w:spacing w:val="-10"/>
          <w:w w:val="90"/>
          <w:position w:val="-8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55" w:lineRule="exact"/>
        <w:ind w:left="2345" w:right="0"/>
        <w:jc w:val="left"/>
      </w:pPr>
      <w:r>
        <w:rPr>
          <w:color w:val="0080FF"/>
          <w:spacing w:val="-27"/>
          <w:w w:val="90"/>
          <w:position w:val="-7"/>
        </w:rPr>
        <w:t>●</w:t>
      </w:r>
      <w:r>
        <w:rPr>
          <w:color w:val="0080FF"/>
          <w:spacing w:val="-27"/>
          <w:w w:val="90"/>
        </w:rPr>
        <w:t>●</w:t>
      </w:r>
      <w:r>
        <w:rPr>
          <w:spacing w:val="-27"/>
        </w:rPr>
      </w:r>
    </w:p>
    <w:p>
      <w:pPr>
        <w:pStyle w:val="BodyText"/>
        <w:spacing w:line="143" w:lineRule="exact"/>
        <w:ind w:left="2291" w:right="0"/>
        <w:jc w:val="left"/>
      </w:pPr>
      <w:r>
        <w:rPr>
          <w:color w:val="0080FF"/>
          <w:spacing w:val="-48"/>
          <w:w w:val="90"/>
          <w:position w:val="-6"/>
        </w:rPr>
        <w:t>●</w:t>
      </w:r>
      <w:r>
        <w:rPr>
          <w:color w:val="0080FF"/>
          <w:spacing w:val="-48"/>
          <w:w w:val="90"/>
        </w:rPr>
        <w:t>●</w:t>
      </w:r>
      <w:r>
        <w:rPr>
          <w:spacing w:val="-48"/>
        </w:rPr>
      </w:r>
    </w:p>
    <w:p>
      <w:pPr>
        <w:pStyle w:val="BodyText"/>
        <w:spacing w:line="137" w:lineRule="exact"/>
        <w:ind w:left="2193" w:right="0"/>
        <w:jc w:val="left"/>
      </w:pPr>
      <w:r>
        <w:rPr>
          <w:color w:val="0080FF"/>
          <w:spacing w:val="-55"/>
          <w:w w:val="90"/>
          <w:position w:val="-6"/>
        </w:rPr>
        <w:t>●</w:t>
      </w:r>
      <w:r>
        <w:rPr>
          <w:color w:val="0080FF"/>
          <w:spacing w:val="-55"/>
          <w:w w:val="90"/>
        </w:rPr>
        <w:t>●</w:t>
      </w:r>
      <w:r>
        <w:rPr>
          <w:spacing w:val="-55"/>
        </w:rPr>
      </w:r>
    </w:p>
    <w:p>
      <w:pPr>
        <w:pStyle w:val="BodyText"/>
        <w:spacing w:line="154" w:lineRule="exact"/>
        <w:ind w:left="2192" w:right="0"/>
        <w:jc w:val="left"/>
      </w:pPr>
      <w:r>
        <w:rPr/>
        <w:pict>
          <v:shape style="position:absolute;margin-left:233.440002pt;margin-top:4.427092pt;width:6.6pt;height:8.35pt;mso-position-horizontal-relative:page;mso-position-vertical-relative:paragraph;z-index:-3563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51" w:lineRule="exact"/>
        <w:ind w:left="2074" w:right="0"/>
        <w:jc w:val="left"/>
      </w:pPr>
      <w:r>
        <w:rPr>
          <w:color w:val="0080FF"/>
          <w:spacing w:val="-71"/>
          <w:w w:val="90"/>
          <w:position w:val="-5"/>
        </w:rPr>
        <w:t>●</w:t>
      </w:r>
      <w:r>
        <w:rPr>
          <w:color w:val="0080FF"/>
          <w:spacing w:val="-71"/>
          <w:w w:val="90"/>
        </w:rPr>
        <w:t>●</w:t>
      </w:r>
      <w:r>
        <w:rPr>
          <w:spacing w:val="-71"/>
        </w:rPr>
      </w:r>
    </w:p>
    <w:p>
      <w:pPr>
        <w:pStyle w:val="BodyText"/>
        <w:spacing w:line="165" w:lineRule="exact"/>
        <w:ind w:left="673" w:right="5032"/>
        <w:jc w:val="center"/>
      </w:pPr>
      <w:r>
        <w:rPr>
          <w:color w:val="0080FF"/>
          <w:spacing w:val="-103"/>
          <w:w w:val="90"/>
          <w:position w:val="-10"/>
        </w:rPr>
        <w:t>●</w:t>
      </w:r>
      <w:r>
        <w:rPr>
          <w:color w:val="0080FF"/>
          <w:spacing w:val="-103"/>
          <w:w w:val="90"/>
        </w:rPr>
        <w:t>●</w:t>
      </w:r>
      <w:r>
        <w:rPr>
          <w:color w:val="0080FF"/>
          <w:spacing w:val="-103"/>
          <w:w w:val="90"/>
          <w:position w:val="-5"/>
        </w:rPr>
        <w:t>●</w:t>
      </w:r>
      <w:r>
        <w:rPr>
          <w:spacing w:val="-103"/>
        </w:rPr>
      </w:r>
    </w:p>
    <w:p>
      <w:pPr>
        <w:pStyle w:val="BodyText"/>
        <w:spacing w:line="179" w:lineRule="exact"/>
        <w:ind w:left="1888" w:right="0"/>
        <w:jc w:val="left"/>
      </w:pPr>
      <w:r>
        <w:rPr/>
        <w:pict>
          <v:shape style="position:absolute;margin-left:221.970001pt;margin-top:5.69207pt;width:.1pt;height:8.35pt;mso-position-horizontal-relative:page;mso-position-vertical-relative:paragraph;z-index:-3536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90"/>
          <w:position w:val="-9"/>
        </w:rPr>
        <w:t>●</w:t>
      </w:r>
      <w:r>
        <w:rPr>
          <w:color w:val="0080FF"/>
          <w:spacing w:val="-55"/>
          <w:w w:val="90"/>
          <w:position w:val="-9"/>
        </w:rPr>
        <w:t> </w:t>
      </w:r>
      <w:r>
        <w:rPr>
          <w:rFonts w:ascii="Times New Roman" w:hAnsi="Times New Roman" w:cs="Times New Roman" w:eastAsia="Times New Roman"/>
          <w:color w:val="0080FF"/>
          <w:spacing w:val="-55"/>
          <w:w w:val="90"/>
          <w:position w:val="-9"/>
        </w:rPr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73" w:lineRule="exact"/>
        <w:ind w:left="1803" w:right="0"/>
        <w:jc w:val="left"/>
      </w:pPr>
      <w:r>
        <w:rPr/>
        <w:pict>
          <v:shape style="position:absolute;margin-left:215.070007pt;margin-top:4.082085pt;width:9.25pt;height:15.35pt;mso-position-horizontal-relative:page;mso-position-vertical-relative:paragraph;z-index:-35680" type="#_x0000_t202" filled="false" stroked="false">
            <v:textbox inset="0,0,0,0">
              <w:txbxContent>
                <w:p>
                  <w:pPr>
                    <w:pStyle w:val="BodyText"/>
                    <w:spacing w:line="305" w:lineRule="exact"/>
                    <w:ind w:right="0"/>
                    <w:jc w:val="left"/>
                  </w:pPr>
                  <w:r>
                    <w:rPr>
                      <w:color w:val="0080FF"/>
                      <w:spacing w:val="-79"/>
                      <w:w w:val="82"/>
                      <w:position w:val="-13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7" w:lineRule="exact"/>
        <w:ind w:left="1750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1" w:lineRule="exact"/>
        <w:ind w:left="1714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5" w:lineRule="exact"/>
        <w:ind w:left="1632" w:right="0"/>
        <w:jc w:val="left"/>
      </w:pPr>
      <w:r>
        <w:rPr>
          <w:color w:val="0080FF"/>
          <w:spacing w:val="-106"/>
          <w:w w:val="90"/>
          <w:position w:val="-8"/>
        </w:rPr>
        <w:t>●</w:t>
      </w:r>
      <w:r>
        <w:rPr>
          <w:color w:val="0080FF"/>
          <w:spacing w:val="-106"/>
          <w:w w:val="90"/>
          <w:position w:val="-3"/>
        </w:rPr>
        <w:t>●</w:t>
      </w:r>
      <w:r>
        <w:rPr>
          <w:color w:val="0080FF"/>
          <w:spacing w:val="-106"/>
          <w:w w:val="90"/>
        </w:rPr>
        <w:t>●</w:t>
      </w:r>
      <w:r>
        <w:rPr>
          <w:spacing w:val="-106"/>
        </w:rPr>
      </w:r>
    </w:p>
    <w:p>
      <w:pPr>
        <w:pStyle w:val="BodyText"/>
        <w:spacing w:line="129" w:lineRule="exact"/>
        <w:ind w:left="1589" w:right="0"/>
        <w:jc w:val="left"/>
      </w:pPr>
      <w:r>
        <w:rPr>
          <w:color w:val="0080FF"/>
          <w:spacing w:val="-100"/>
          <w:w w:val="90"/>
          <w:position w:val="-8"/>
        </w:rPr>
        <w:t>●</w:t>
      </w:r>
      <w:r>
        <w:rPr>
          <w:color w:val="0080FF"/>
          <w:spacing w:val="-100"/>
          <w:w w:val="90"/>
          <w:position w:val="-3"/>
        </w:rPr>
        <w:t>●</w:t>
      </w:r>
      <w:r>
        <w:rPr>
          <w:color w:val="0080FF"/>
          <w:spacing w:val="-100"/>
          <w:w w:val="90"/>
        </w:rPr>
        <w:t>●</w:t>
      </w:r>
      <w:r>
        <w:rPr>
          <w:spacing w:val="-100"/>
        </w:rPr>
      </w:r>
    </w:p>
    <w:p>
      <w:pPr>
        <w:pStyle w:val="BodyText"/>
        <w:spacing w:line="181" w:lineRule="exact"/>
        <w:ind w:left="1497" w:right="0"/>
        <w:jc w:val="left"/>
      </w:pPr>
      <w:r>
        <w:rPr/>
        <w:pict>
          <v:shape style="position:absolute;margin-left:201.880005pt;margin-top:3.722069pt;width:7.1pt;height:12.4pt;mso-position-horizontal-relative:page;mso-position-vertical-relative:paragraph;z-index:-35464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spacing w:val="-124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30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7"/>
          <w:w w:val="90"/>
          <w:position w:val="-7"/>
        </w:rPr>
        <w:t>●</w:t>
      </w:r>
      <w:r>
        <w:rPr>
          <w:color w:val="0080FF"/>
          <w:spacing w:val="-107"/>
          <w:w w:val="90"/>
          <w:position w:val="-3"/>
        </w:rPr>
        <w:t>●</w:t>
      </w:r>
      <w:r>
        <w:rPr>
          <w:color w:val="0080FF"/>
          <w:spacing w:val="-107"/>
          <w:w w:val="90"/>
        </w:rPr>
        <w:t>●</w:t>
      </w:r>
      <w:r>
        <w:rPr>
          <w:spacing w:val="-107"/>
        </w:rPr>
      </w:r>
    </w:p>
    <w:p>
      <w:pPr>
        <w:pStyle w:val="BodyText"/>
        <w:spacing w:line="202" w:lineRule="exact"/>
        <w:ind w:left="1486" w:right="0"/>
        <w:jc w:val="left"/>
      </w:pPr>
      <w:r>
        <w:rPr/>
        <w:pict>
          <v:shape style="position:absolute;margin-left:201.729996pt;margin-top:6.672066pt;width:6.6pt;height:8.35pt;mso-position-horizontal-relative:page;mso-position-vertical-relative:paragraph;z-index:-3560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7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95" w:lineRule="exact"/>
        <w:ind w:left="1483" w:right="0"/>
        <w:jc w:val="left"/>
      </w:pPr>
      <w:r>
        <w:rPr/>
        <w:pict>
          <v:shape style="position:absolute;margin-left:200.589996pt;margin-top:4.372080pt;width:6.6pt;height:12.2pt;mso-position-horizontal-relative:page;mso-position-vertical-relative:paragraph;z-index:-35440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7"/>
          <w:w w:val="90"/>
          <w:position w:val="-7"/>
        </w:rPr>
        <w:t>●</w:t>
      </w:r>
      <w:r>
        <w:rPr>
          <w:color w:val="0080FF"/>
          <w:spacing w:val="-107"/>
          <w:w w:val="90"/>
          <w:position w:val="-3"/>
        </w:rPr>
        <w:t>●</w:t>
      </w:r>
      <w:r>
        <w:rPr>
          <w:color w:val="0080FF"/>
          <w:spacing w:val="-107"/>
          <w:w w:val="90"/>
        </w:rPr>
        <w:t>●</w:t>
      </w:r>
      <w:r>
        <w:rPr>
          <w:spacing w:val="-107"/>
        </w:rPr>
      </w:r>
    </w:p>
    <w:p>
      <w:pPr>
        <w:pStyle w:val="BodyText"/>
        <w:spacing w:line="133" w:lineRule="exact"/>
        <w:ind w:left="1460" w:right="0"/>
        <w:jc w:val="left"/>
      </w:pPr>
      <w:r>
        <w:rPr/>
        <w:pict>
          <v:shape style="position:absolute;margin-left:194.839996pt;margin-top:2.297085pt;width:6.6pt;height:10.25pt;mso-position-horizontal-relative:page;mso-position-vertical-relative:paragraph;z-index:-35176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3" w:lineRule="exact"/>
        <w:ind w:left="1247" w:right="0"/>
        <w:jc w:val="left"/>
      </w:pPr>
      <w:r>
        <w:rPr/>
        <w:pict>
          <v:shape style="position:absolute;margin-left:189.899994pt;margin-top:5.122080pt;width:6.6pt;height:8.35pt;mso-position-horizontal-relative:page;mso-position-vertical-relative:paragraph;z-index:-3558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4"/>
          <w:w w:val="90"/>
          <w:position w:val="-7"/>
        </w:rPr>
        <w:t>●</w:t>
      </w:r>
      <w:r>
        <w:rPr>
          <w:color w:val="0080FF"/>
          <w:spacing w:val="-84"/>
          <w:w w:val="90"/>
          <w:position w:val="-3"/>
        </w:rPr>
        <w:t>●</w:t>
      </w:r>
      <w:r>
        <w:rPr>
          <w:color w:val="0080FF"/>
          <w:spacing w:val="-84"/>
          <w:w w:val="90"/>
        </w:rPr>
        <w:t>●</w:t>
      </w:r>
      <w:r>
        <w:rPr>
          <w:spacing w:val="-84"/>
        </w:rPr>
      </w:r>
    </w:p>
    <w:p>
      <w:pPr>
        <w:pStyle w:val="BodyText"/>
        <w:spacing w:line="188" w:lineRule="exact"/>
        <w:ind w:left="1207" w:right="0"/>
        <w:jc w:val="left"/>
      </w:pPr>
      <w:r>
        <w:rPr/>
        <w:pict>
          <v:shape style="position:absolute;margin-left:183.410004pt;margin-top:4.017086pt;width:9.65pt;height:15.85pt;mso-position-horizontal-relative:page;mso-position-vertical-relative:paragraph;z-index:-35392" type="#_x0000_t202" filled="false" stroked="false">
            <v:textbox inset="0,0,0,0">
              <w:txbxContent>
                <w:p>
                  <w:pPr>
                    <w:pStyle w:val="BodyText"/>
                    <w:spacing w:line="315" w:lineRule="exact"/>
                    <w:ind w:right="0"/>
                    <w:jc w:val="left"/>
                  </w:pPr>
                  <w:r>
                    <w:rPr>
                      <w:color w:val="0080FF"/>
                      <w:spacing w:val="-98"/>
                      <w:w w:val="82"/>
                      <w:position w:val="-14"/>
                    </w:rPr>
                    <w:t>●</w:t>
                  </w:r>
                  <w:r>
                    <w:rPr>
                      <w:color w:val="0080FF"/>
                      <w:spacing w:val="-120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17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91"/>
          <w:w w:val="90"/>
          <w:position w:val="-7"/>
        </w:rPr>
        <w:t>●</w:t>
      </w:r>
      <w:r>
        <w:rPr>
          <w:color w:val="0080FF"/>
          <w:spacing w:val="-91"/>
          <w:w w:val="90"/>
          <w:position w:val="-3"/>
        </w:rPr>
        <w:t>●</w:t>
      </w:r>
      <w:r>
        <w:rPr>
          <w:color w:val="0080FF"/>
          <w:spacing w:val="-91"/>
          <w:w w:val="90"/>
        </w:rPr>
        <w:t>●</w:t>
      </w:r>
      <w:r>
        <w:rPr>
          <w:spacing w:val="-91"/>
        </w:rPr>
      </w:r>
    </w:p>
    <w:p>
      <w:pPr>
        <w:pStyle w:val="BodyText"/>
        <w:spacing w:line="167" w:lineRule="exact"/>
        <w:ind w:left="1151" w:right="0"/>
        <w:jc w:val="left"/>
      </w:pPr>
      <w:r>
        <w:rPr/>
        <w:pict>
          <v:shape style="position:absolute;margin-left:183.410004pt;margin-top:4.007088pt;width:6.6pt;height:12.1pt;mso-position-horizontal-relative:page;mso-position-vertical-relative:paragraph;z-index:-3565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1" w:lineRule="exact"/>
        <w:ind w:left="1061" w:right="0"/>
        <w:jc w:val="left"/>
      </w:pPr>
      <w:r>
        <w:rPr/>
        <w:pict>
          <v:shape style="position:absolute;margin-left:180.639999pt;margin-top:3.217087pt;width:.1pt;height:10.25pt;mso-position-horizontal-relative:page;mso-position-vertical-relative:paragraph;z-index:-35152" type="#_x0000_t202" filled="false" stroked="false">
            <v:textbox inset="0,0,0,0">
              <w:txbxContent>
                <w:p>
                  <w:pPr>
                    <w:pStyle w:val="BodyText"/>
                    <w:spacing w:line="204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4" w:lineRule="exact"/>
        <w:ind w:left="1058" w:right="0"/>
        <w:jc w:val="left"/>
      </w:pPr>
      <w:r>
        <w:rPr/>
        <w:pict>
          <v:shape style="position:absolute;margin-left:179.759995pt;margin-top:5.21209pt;width:6.6pt;height:10.25pt;mso-position-horizontal-relative:page;mso-position-vertical-relative:paragraph;z-index:-35560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>
                      <w:color w:val="0080FF"/>
                      <w:w w:val="82"/>
                      <w:position w:val="-3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6"/>
          <w:w w:val="90"/>
          <w:position w:val="-7"/>
        </w:rPr>
        <w:t>●</w:t>
      </w:r>
      <w:r>
        <w:rPr>
          <w:color w:val="0080FF"/>
          <w:spacing w:val="-106"/>
          <w:w w:val="90"/>
          <w:position w:val="-3"/>
        </w:rPr>
        <w:t>●</w:t>
      </w:r>
      <w:r>
        <w:rPr>
          <w:color w:val="0080FF"/>
          <w:spacing w:val="-106"/>
          <w:w w:val="90"/>
        </w:rPr>
        <w:t>●</w:t>
      </w:r>
      <w:r>
        <w:rPr>
          <w:spacing w:val="-106"/>
        </w:rPr>
      </w:r>
    </w:p>
    <w:p>
      <w:pPr>
        <w:pStyle w:val="BodyText"/>
        <w:spacing w:line="215" w:lineRule="exact"/>
        <w:ind w:left="1018" w:right="0"/>
        <w:jc w:val="left"/>
      </w:pPr>
      <w:r>
        <w:rPr/>
        <w:pict>
          <v:shape style="position:absolute;margin-left:177.860001pt;margin-top:5.297087pt;width:.65pt;height:12.3pt;mso-position-horizontal-relative:page;mso-position-vertical-relative:paragraph;z-index:-3541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119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7"/>
          <w:w w:val="90"/>
          <w:position w:val="-3"/>
        </w:rPr>
        <w:t>●</w:t>
      </w:r>
      <w:r>
        <w:rPr>
          <w:color w:val="0080FF"/>
          <w:spacing w:val="-107"/>
          <w:w w:val="90"/>
        </w:rPr>
        <w:t>●</w:t>
      </w:r>
      <w:r>
        <w:rPr>
          <w:color w:val="0080FF"/>
          <w:spacing w:val="-107"/>
          <w:w w:val="90"/>
          <w:position w:val="-7"/>
        </w:rPr>
        <w:t>●</w:t>
      </w:r>
      <w:r>
        <w:rPr>
          <w:spacing w:val="-107"/>
        </w:rPr>
      </w:r>
    </w:p>
    <w:p>
      <w:pPr>
        <w:pStyle w:val="BodyText"/>
        <w:spacing w:line="180" w:lineRule="exact"/>
        <w:ind w:left="977" w:right="0"/>
        <w:jc w:val="left"/>
      </w:pPr>
      <w:r>
        <w:rPr/>
        <w:pict>
          <v:shape style="position:absolute;margin-left:169.649994pt;margin-top:4.577087pt;width:6.6pt;height:10.4pt;mso-position-horizontal-relative:page;mso-position-vertical-relative:paragraph;z-index:-35128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>
                      <w:color w:val="0080FF"/>
                      <w:w w:val="82"/>
                      <w:position w:val="-3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43"/>
          <w:w w:val="90"/>
          <w:position w:val="-3"/>
        </w:rPr>
        <w:t>●</w:t>
      </w:r>
      <w:r>
        <w:rPr>
          <w:color w:val="0080FF"/>
          <w:spacing w:val="-143"/>
          <w:w w:val="90"/>
        </w:rPr>
        <w:t>●</w:t>
      </w:r>
      <w:r>
        <w:rPr/>
      </w:r>
    </w:p>
    <w:p>
      <w:pPr>
        <w:pStyle w:val="BodyText"/>
        <w:spacing w:line="186" w:lineRule="exact"/>
        <w:ind w:left="673" w:right="7618"/>
        <w:jc w:val="center"/>
      </w:pPr>
      <w:r>
        <w:rPr/>
        <w:pict>
          <v:shape style="position:absolute;margin-left:169.130005pt;margin-top:5.967093pt;width:.4pt;height:8.35pt;mso-position-horizontal-relative:page;mso-position-vertical-relative:paragraph;z-index:-3534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24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60"/>
          <w:w w:val="90"/>
          <w:position w:val="-7"/>
        </w:rPr>
        <w:t>●</w:t>
      </w:r>
      <w:r>
        <w:rPr>
          <w:color w:val="0080FF"/>
          <w:spacing w:val="-160"/>
          <w:w w:val="90"/>
          <w:position w:val="-3"/>
        </w:rPr>
        <w:t>●</w:t>
      </w:r>
      <w:r>
        <w:rPr>
          <w:color w:val="0080FF"/>
          <w:spacing w:val="-160"/>
          <w:w w:val="90"/>
        </w:rPr>
        <w:t>●</w:t>
      </w:r>
      <w:r>
        <w:rPr/>
      </w:r>
    </w:p>
    <w:p>
      <w:pPr>
        <w:pStyle w:val="BodyText"/>
        <w:spacing w:line="88" w:lineRule="exact"/>
        <w:ind w:left="673" w:right="7643"/>
        <w:jc w:val="center"/>
      </w:pPr>
      <w:r>
        <w:rPr/>
        <w:pict>
          <v:shape style="position:absolute;margin-left:168.970001pt;margin-top:.972079pt;width:.1pt;height:12.7pt;mso-position-horizontal-relative:page;mso-position-vertical-relative:paragraph;z-index:-35512" type="#_x0000_t202" filled="false" stroked="false">
            <v:textbox inset="0,0,0,0">
              <w:txbxContent>
                <w:p>
                  <w:pPr>
                    <w:pStyle w:val="BodyText"/>
                    <w:spacing w:line="254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8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32"/>
          <w:w w:val="82"/>
        </w:rPr>
        <w:t>●</w:t>
      </w:r>
      <w:r>
        <w:rPr/>
      </w:r>
    </w:p>
    <w:p>
      <w:pPr>
        <w:pStyle w:val="BodyText"/>
        <w:spacing w:line="88" w:lineRule="exact"/>
        <w:ind w:left="673" w:right="7511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0" w:lineRule="exact"/>
        <w:ind w:left="803" w:right="0"/>
        <w:jc w:val="left"/>
      </w:pPr>
      <w:r>
        <w:rPr/>
        <w:pict>
          <v:shape style="position:absolute;margin-left:164.669998pt;margin-top:1.072075pt;width:3.05pt;height:12.9pt;mso-position-horizontal-relative:page;mso-position-vertical-relative:paragraph;z-index:-35536" type="#_x0000_t202" filled="false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right="0"/>
                    <w:jc w:val="left"/>
                  </w:pPr>
                  <w:r>
                    <w:rPr>
                      <w:color w:val="0080FF"/>
                      <w:spacing w:val="-71"/>
                      <w:w w:val="82"/>
                      <w:position w:val="-8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2" w:lineRule="exact"/>
        <w:ind w:left="803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9" w:lineRule="exact"/>
        <w:ind w:left="533" w:right="7647"/>
        <w:jc w:val="center"/>
      </w:pPr>
      <w:r>
        <w:rPr/>
        <w:pict>
          <v:shape style="position:absolute;margin-left:157.139999pt;margin-top:3.717068pt;width:6.6pt;height:10.8pt;mso-position-horizontal-relative:page;mso-position-vertical-relative:paragraph;z-index:-35488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26" w:lineRule="exact"/>
        <w:ind w:left="458" w:right="0"/>
        <w:jc w:val="left"/>
      </w:pPr>
      <w:r>
        <w:rPr/>
        <w:pict>
          <v:shape style="position:absolute;margin-left:150.470001pt;margin-top:7.952076pt;width:6.6pt;height:8.35pt;mso-position-horizontal-relative:page;mso-position-vertical-relative:paragraph;z-index:-3520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1"/>
          <w:w w:val="82"/>
          <w:position w:val="-9"/>
        </w:rPr>
        <w:t>●</w:t>
      </w:r>
      <w:r>
        <w:rPr>
          <w:color w:val="0080FF"/>
          <w:spacing w:val="-132"/>
          <w:w w:val="82"/>
          <w:position w:val="-4"/>
        </w:rPr>
        <w:t>●</w: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3" w:lineRule="exact"/>
        <w:ind w:left="392" w:right="0"/>
        <w:jc w:val="left"/>
      </w:pPr>
      <w:r>
        <w:rPr/>
        <w:pict>
          <v:shape style="position:absolute;margin-left:143.559998pt;margin-top:4.837079pt;width:3.65pt;height:8.35pt;mso-position-horizontal-relative:page;mso-position-vertical-relative:paragraph;z-index:-3522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59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21"/>
          <w:w w:val="90"/>
          <w:position w:val="-4"/>
        </w:rPr>
        <w:t>●</w:t>
      </w:r>
      <w:r>
        <w:rPr>
          <w:color w:val="0080FF"/>
          <w:spacing w:val="-121"/>
          <w:w w:val="90"/>
        </w:rPr>
        <w:t>●</w:t>
      </w:r>
      <w:r>
        <w:rPr/>
      </w:r>
    </w:p>
    <w:p>
      <w:pPr>
        <w:pStyle w:val="BodyText"/>
        <w:spacing w:line="118" w:lineRule="exact"/>
        <w:ind w:left="320" w:right="0"/>
        <w:jc w:val="left"/>
      </w:pPr>
      <w:r>
        <w:rPr/>
        <w:pict>
          <v:shape style="position:absolute;margin-left:143.559998pt;margin-top:2.47208pt;width:6.6pt;height:8.35pt;mso-position-horizontal-relative:page;mso-position-vertical-relative:paragraph;z-index:-3524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32"/>
          <w:w w:val="82"/>
        </w:rPr>
        <w:t>●</w:t>
      </w:r>
      <w:r>
        <w:rPr/>
      </w:r>
    </w:p>
    <w:p>
      <w:pPr>
        <w:pStyle w:val="BodyText"/>
        <w:spacing w:line="122" w:lineRule="exact"/>
        <w:ind w:left="130" w:right="8174"/>
        <w:jc w:val="center"/>
      </w:pPr>
      <w:r>
        <w:rPr/>
        <w:pict>
          <v:shape style="position:absolute;margin-left:136.119995pt;margin-top:2.647087pt;width:4.55pt;height:8.35pt;mso-position-horizontal-relative:page;mso-position-vertical-relative:paragraph;z-index:-3527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4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4"/>
          <w:w w:val="82"/>
        </w:rPr>
        <w:t>●</w:t>
      </w:r>
      <w:r>
        <w:rPr/>
      </w:r>
    </w:p>
    <w:p>
      <w:pPr>
        <w:pStyle w:val="BodyText"/>
        <w:spacing w:line="129" w:lineRule="exact"/>
        <w:ind w:left="130" w:right="8282"/>
        <w:jc w:val="center"/>
      </w:pPr>
      <w:r>
        <w:rPr/>
        <w:pict>
          <v:shape style="position:absolute;margin-left:136.119995pt;margin-top:2.992086pt;width:.1pt;height:8.35pt;mso-position-horizontal-relative:page;mso-position-vertical-relative:paragraph;z-index:-3529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7" w:lineRule="exact"/>
        <w:ind w:left="91" w:right="8287"/>
        <w:jc w:val="center"/>
      </w:pPr>
      <w:r>
        <w:rPr/>
        <w:pict>
          <v:shape style="position:absolute;margin-left:131.949997pt;margin-top:3.397079pt;width:3.1pt;height:8.35pt;mso-position-horizontal-relative:page;mso-position-vertical-relative:paragraph;z-index:-3532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70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8" w:lineRule="exact"/>
        <w:ind w:left="8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00" w:lineRule="exact"/>
        <w:ind w:left="65" w:right="0"/>
        <w:jc w:val="left"/>
      </w:pPr>
      <w:r>
        <w:rPr>
          <w:color w:val="0080FF"/>
          <w:spacing w:val="-80"/>
          <w:w w:val="90"/>
          <w:position w:val="-7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89" w:lineRule="exact"/>
        <w:ind w:left="6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3" w:lineRule="exact"/>
        <w:ind w:left="6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8" w:lineRule="exact"/>
        <w:ind w:left="3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5" w:lineRule="exact"/>
        <w:ind w:left="3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2" w:lineRule="exact"/>
        <w:ind w:left="4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1" w:lineRule="exact"/>
        <w:ind w:left="4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2" w:lineRule="exact"/>
        <w:ind w:left="-1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6" w:lineRule="exact"/>
        <w:ind w:left="-1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74" w:lineRule="exact"/>
        <w:ind w:left="-1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after="0" w:line="174" w:lineRule="exact"/>
        <w:jc w:val="left"/>
        <w:sectPr>
          <w:type w:val="continuous"/>
          <w:pgSz w:w="11520" w:h="15840"/>
          <w:pgMar w:top="360" w:bottom="420" w:left="420" w:right="340"/>
          <w:cols w:num="2" w:equalWidth="0">
            <w:col w:w="2091" w:space="40"/>
            <w:col w:w="8629"/>
          </w:cols>
        </w:sectPr>
      </w:pPr>
    </w:p>
    <w:p>
      <w:pPr>
        <w:spacing w:line="240" w:lineRule="auto" w:before="12"/>
        <w:rPr>
          <w:rFonts w:ascii="ＭＳ ゴシック" w:hAnsi="ＭＳ ゴシック" w:cs="ＭＳ ゴシック" w:eastAsia="ＭＳ ゴシック"/>
          <w:sz w:val="14"/>
          <w:szCs w:val="14"/>
        </w:rPr>
      </w:pPr>
      <w:r>
        <w:rPr/>
        <w:pict>
          <v:group style="position:absolute;margin-left:42.974998pt;margin-top:39.014999pt;width:510.1pt;height:708.25pt;mso-position-horizontal-relative:page;mso-position-vertical-relative:page;z-index:-35704" coordorigin="859,780" coordsize="10202,14165">
            <v:group style="position:absolute;left:1547;top:788;width:2;height:114" coordorigin="1547,788" coordsize="2,114">
              <v:shape style="position:absolute;left:1547;top:788;width:2;height:114" coordorigin="1547,788" coordsize="0,114" path="m1547,901l1547,788e" filled="false" stroked="true" strokeweight=".75pt" strokecolor="#000000">
                <v:path arrowok="t"/>
              </v:shape>
            </v:group>
            <v:group style="position:absolute;left:3953;top:788;width:2;height:114" coordorigin="3953,788" coordsize="2,114">
              <v:shape style="position:absolute;left:3953;top:788;width:2;height:114" coordorigin="3953,788" coordsize="0,114" path="m3953,901l3953,788e" filled="false" stroked="true" strokeweight=".75pt" strokecolor="#000000">
                <v:path arrowok="t"/>
              </v:shape>
            </v:group>
            <v:group style="position:absolute;left:6360;top:788;width:2;height:114" coordorigin="6360,788" coordsize="2,114">
              <v:shape style="position:absolute;left:6360;top:788;width:2;height:114" coordorigin="6360,788" coordsize="0,114" path="m6360,901l6360,788e" filled="false" stroked="true" strokeweight=".75pt" strokecolor="#000000">
                <v:path arrowok="t"/>
              </v:shape>
            </v:group>
            <v:group style="position:absolute;left:8766;top:788;width:2;height:114" coordorigin="8766,788" coordsize="2,114">
              <v:shape style="position:absolute;left:8766;top:788;width:2;height:114" coordorigin="8766,788" coordsize="0,114" path="m8766,901l8766,788e" filled="false" stroked="true" strokeweight=".75pt" strokecolor="#000000">
                <v:path arrowok="t"/>
              </v:shape>
            </v:group>
            <v:group style="position:absolute;left:867;top:14615;width:114;height:2" coordorigin="867,14615" coordsize="114,2">
              <v:shape style="position:absolute;left:867;top:14615;width:114;height:2" coordorigin="867,14615" coordsize="114,0" path="m980,14615l867,14615e" filled="false" stroked="true" strokeweight=".75pt" strokecolor="#000000">
                <v:path arrowok="t"/>
              </v:shape>
            </v:group>
            <v:group style="position:absolute;left:867;top:12364;width:114;height:2" coordorigin="867,12364" coordsize="114,2">
              <v:shape style="position:absolute;left:867;top:12364;width:114;height:2" coordorigin="867,12364" coordsize="114,0" path="m980,12364l867,12364e" filled="false" stroked="true" strokeweight=".75pt" strokecolor="#000000">
                <v:path arrowok="t"/>
              </v:shape>
            </v:group>
            <v:group style="position:absolute;left:867;top:10113;width:114;height:2" coordorigin="867,10113" coordsize="114,2">
              <v:shape style="position:absolute;left:867;top:10113;width:114;height:2" coordorigin="867,10113" coordsize="114,0" path="m980,10113l867,10113e" filled="false" stroked="true" strokeweight=".75pt" strokecolor="#000000">
                <v:path arrowok="t"/>
              </v:shape>
            </v:group>
            <v:group style="position:absolute;left:867;top:7863;width:114;height:2" coordorigin="867,7863" coordsize="114,2">
              <v:shape style="position:absolute;left:867;top:7863;width:114;height:2" coordorigin="867,7863" coordsize="114,0" path="m980,7863l867,7863e" filled="false" stroked="true" strokeweight=".75pt" strokecolor="#000000">
                <v:path arrowok="t"/>
              </v:shape>
            </v:group>
            <v:group style="position:absolute;left:867;top:5612;width:114;height:2" coordorigin="867,5612" coordsize="114,2">
              <v:shape style="position:absolute;left:867;top:5612;width:114;height:2" coordorigin="867,5612" coordsize="114,0" path="m980,5612l867,5612e" filled="false" stroked="true" strokeweight=".75pt" strokecolor="#000000">
                <v:path arrowok="t"/>
              </v:shape>
            </v:group>
            <v:group style="position:absolute;left:867;top:3361;width:114;height:2" coordorigin="867,3361" coordsize="114,2">
              <v:shape style="position:absolute;left:867;top:3361;width:114;height:2" coordorigin="867,3361" coordsize="114,0" path="m980,3361l867,3361e" filled="false" stroked="true" strokeweight=".75pt" strokecolor="#000000">
                <v:path arrowok="t"/>
              </v:shape>
            </v:group>
            <v:group style="position:absolute;left:867;top:1110;width:114;height:2" coordorigin="867,1110" coordsize="114,2">
              <v:shape style="position:absolute;left:867;top:1110;width:114;height:2" coordorigin="867,1110" coordsize="114,0" path="m980,1110l867,1110e" filled="false" stroked="true" strokeweight=".75pt" strokecolor="#000000">
                <v:path arrowok="t"/>
              </v:shape>
            </v:group>
            <v:group style="position:absolute;left:1547;top:14824;width:2;height:114" coordorigin="1547,14824" coordsize="2,114">
              <v:shape style="position:absolute;left:1547;top:14824;width:2;height:114" coordorigin="1547,14824" coordsize="0,114" path="m1547,14824l1547,14937e" filled="false" stroked="true" strokeweight=".75pt" strokecolor="#000000">
                <v:path arrowok="t"/>
              </v:shape>
            </v:group>
            <v:group style="position:absolute;left:3953;top:14824;width:2;height:114" coordorigin="3953,14824" coordsize="2,114">
              <v:shape style="position:absolute;left:3953;top:14824;width:2;height:114" coordorigin="3953,14824" coordsize="0,114" path="m3953,14824l3953,14937e" filled="false" stroked="true" strokeweight=".75pt" strokecolor="#000000">
                <v:path arrowok="t"/>
              </v:shape>
            </v:group>
            <v:group style="position:absolute;left:6360;top:14824;width:2;height:114" coordorigin="6360,14824" coordsize="2,114">
              <v:shape style="position:absolute;left:6360;top:14824;width:2;height:114" coordorigin="6360,14824" coordsize="0,114" path="m6360,14824l6360,14937e" filled="false" stroked="true" strokeweight=".75pt" strokecolor="#000000">
                <v:path arrowok="t"/>
              </v:shape>
            </v:group>
            <v:group style="position:absolute;left:8766;top:14824;width:2;height:114" coordorigin="8766,14824" coordsize="2,114">
              <v:shape style="position:absolute;left:8766;top:14824;width:2;height:114" coordorigin="8766,14824" coordsize="0,114" path="m8766,14824l8766,14937e" filled="false" stroked="true" strokeweight=".75pt" strokecolor="#000000">
                <v:path arrowok="t"/>
              </v:shape>
            </v:group>
            <v:group style="position:absolute;left:10940;top:14615;width:114;height:2" coordorigin="10940,14615" coordsize="114,2">
              <v:shape style="position:absolute;left:10940;top:14615;width:114;height:2" coordorigin="10940,14615" coordsize="114,0" path="m10940,14615l11053,14615e" filled="false" stroked="true" strokeweight=".75pt" strokecolor="#000000">
                <v:path arrowok="t"/>
              </v:shape>
            </v:group>
            <v:group style="position:absolute;left:10940;top:12364;width:114;height:2" coordorigin="10940,12364" coordsize="114,2">
              <v:shape style="position:absolute;left:10940;top:12364;width:114;height:2" coordorigin="10940,12364" coordsize="114,0" path="m10940,12364l11053,12364e" filled="false" stroked="true" strokeweight=".75pt" strokecolor="#000000">
                <v:path arrowok="t"/>
              </v:shape>
            </v:group>
            <v:group style="position:absolute;left:10940;top:10113;width:114;height:2" coordorigin="10940,10113" coordsize="114,2">
              <v:shape style="position:absolute;left:10940;top:10113;width:114;height:2" coordorigin="10940,10113" coordsize="114,0" path="m10940,10113l11053,10113e" filled="false" stroked="true" strokeweight=".75pt" strokecolor="#000000">
                <v:path arrowok="t"/>
              </v:shape>
            </v:group>
            <v:group style="position:absolute;left:10940;top:7863;width:114;height:2" coordorigin="10940,7863" coordsize="114,2">
              <v:shape style="position:absolute;left:10940;top:7863;width:114;height:2" coordorigin="10940,7863" coordsize="114,0" path="m10940,7863l11053,7863e" filled="false" stroked="true" strokeweight=".75pt" strokecolor="#000000">
                <v:path arrowok="t"/>
              </v:shape>
            </v:group>
            <v:group style="position:absolute;left:10940;top:5612;width:114;height:2" coordorigin="10940,5612" coordsize="114,2">
              <v:shape style="position:absolute;left:10940;top:5612;width:114;height:2" coordorigin="10940,5612" coordsize="114,0" path="m10940,5612l11053,5612e" filled="false" stroked="true" strokeweight=".75pt" strokecolor="#000000">
                <v:path arrowok="t"/>
              </v:shape>
            </v:group>
            <v:group style="position:absolute;left:10940;top:3361;width:114;height:2" coordorigin="10940,3361" coordsize="114,2">
              <v:shape style="position:absolute;left:10940;top:3361;width:114;height:2" coordorigin="10940,3361" coordsize="114,0" path="m10940,3361l11053,3361e" filled="false" stroked="true" strokeweight=".75pt" strokecolor="#000000">
                <v:path arrowok="t"/>
              </v:shape>
            </v:group>
            <v:group style="position:absolute;left:10940;top:1110;width:114;height:2" coordorigin="10940,1110" coordsize="114,2">
              <v:shape style="position:absolute;left:10940;top:1110;width:114;height:2" coordorigin="10940,1110" coordsize="114,0" path="m10940,1110l11053,1110e" filled="false" stroked="true" strokeweight=".75pt" strokecolor="#000000">
                <v:path arrowok="t"/>
              </v:shape>
            </v:group>
            <v:group style="position:absolute;left:980;top:901;width:9960;height:13923" coordorigin="980,901" coordsize="9960,13923">
              <v:shape style="position:absolute;left:980;top:901;width:9960;height:13923" coordorigin="980,901" coordsize="9960,13923" path="m980,14824l10940,14824,10940,901,980,901,980,1482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314.941986pt;width:14pt;height:156.4pt;mso-position-horizontal-relative:page;mso-position-vertical-relative:page;z-index:3184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71"/>
        <w:ind w:left="1647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2"/>
        <w:rPr>
          <w:rFonts w:ascii="ＭＳ ゴシック" w:hAnsi="ＭＳ ゴシック" w:cs="ＭＳ ゴシック" w:eastAsia="ＭＳ ゴシック"/>
          <w:sz w:val="29"/>
          <w:szCs w:val="29"/>
        </w:rPr>
      </w:pPr>
    </w:p>
    <w:p>
      <w:pPr>
        <w:pStyle w:val="BodyText"/>
        <w:spacing w:line="240" w:lineRule="auto" w:before="71"/>
        <w:ind w:left="110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pStyle w:val="Heading1"/>
        <w:tabs>
          <w:tab w:pos="3477" w:val="left" w:leader="none"/>
          <w:tab w:pos="5883" w:val="left" w:leader="none"/>
          <w:tab w:pos="8290" w:val="left" w:leader="none"/>
        </w:tabs>
        <w:spacing w:line="240" w:lineRule="auto"/>
        <w:ind w:left="1013" w:right="0"/>
        <w:jc w:val="left"/>
      </w:pPr>
      <w:r>
        <w:rPr/>
        <w:t>−2</w:t>
        <w:tab/>
        <w:t>0</w:t>
        <w:tab/>
        <w:t>2</w:t>
        <w:tab/>
        <w:t>4</w:t>
      </w:r>
    </w:p>
    <w:p>
      <w:pPr>
        <w:spacing w:after="0" w:line="240" w:lineRule="auto"/>
        <w:jc w:val="left"/>
        <w:sectPr>
          <w:type w:val="continuous"/>
          <w:pgSz w:w="11520" w:h="15840"/>
          <w:pgMar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7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spacing w:line="240" w:lineRule="auto" w:before="71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"/>
        <w:rPr>
          <w:rFonts w:ascii="ＭＳ ゴシック" w:hAnsi="ＭＳ ゴシック" w:cs="ＭＳ ゴシック" w:eastAsia="ＭＳ ゴシック"/>
          <w:sz w:val="16"/>
          <w:szCs w:val="16"/>
        </w:rPr>
      </w:pPr>
    </w:p>
    <w:p>
      <w:pPr>
        <w:pStyle w:val="BodyText"/>
        <w:spacing w:line="240" w:lineRule="auto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"/>
        <w:rPr>
          <w:rFonts w:ascii="ＭＳ ゴシック" w:hAnsi="ＭＳ ゴシック" w:cs="ＭＳ ゴシック" w:eastAsia="ＭＳ ゴシック"/>
          <w:sz w:val="15"/>
          <w:szCs w:val="15"/>
        </w:rPr>
      </w:pPr>
    </w:p>
    <w:p>
      <w:pPr>
        <w:spacing w:after="0" w:line="240" w:lineRule="auto"/>
        <w:rPr>
          <w:rFonts w:ascii="ＭＳ ゴシック" w:hAnsi="ＭＳ ゴシック" w:cs="ＭＳ ゴシック" w:eastAsia="ＭＳ ゴシック"/>
          <w:sz w:val="15"/>
          <w:szCs w:val="15"/>
        </w:rPr>
        <w:sectPr>
          <w:headerReference w:type="default" r:id="rId11"/>
          <w:pgSz w:w="11520" w:h="15840"/>
          <w:pgMar w:header="94" w:footer="234" w:top="360" w:bottom="420" w:left="420" w:right="340"/>
        </w:sect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pStyle w:val="Heading1"/>
        <w:spacing w:line="240" w:lineRule="auto" w:before="137"/>
        <w:ind w:right="1813"/>
        <w:jc w:val="center"/>
      </w:pPr>
      <w:r>
        <w:rPr/>
        <w:t>2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4"/>
        <w:rPr>
          <w:rFonts w:ascii="Helvetica" w:hAnsi="Helvetica" w:cs="Helvetica" w:eastAsia="Helvetica"/>
          <w:sz w:val="25"/>
          <w:szCs w:val="25"/>
        </w:rPr>
      </w:pPr>
    </w:p>
    <w:p>
      <w:pPr>
        <w:spacing w:before="0"/>
        <w:ind w:left="86" w:right="1813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5"/>
        <w:rPr>
          <w:rFonts w:ascii="Helvetica" w:hAnsi="Helvetica" w:cs="Helvetica" w:eastAsia="Helvetica"/>
          <w:sz w:val="25"/>
          <w:szCs w:val="25"/>
        </w:rPr>
      </w:pPr>
    </w:p>
    <w:p>
      <w:pPr>
        <w:spacing w:before="0"/>
        <w:ind w:left="86" w:right="1813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/>
          <w:sz w:val="20"/>
        </w:rPr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4"/>
        <w:rPr>
          <w:rFonts w:ascii="Helvetica" w:hAnsi="Helvetica" w:cs="Helvetica" w:eastAsia="Helvetica"/>
          <w:sz w:val="25"/>
          <w:szCs w:val="25"/>
        </w:rPr>
      </w:pPr>
    </w:p>
    <w:p>
      <w:pPr>
        <w:spacing w:before="0"/>
        <w:ind w:left="86" w:right="1930" w:firstLine="0"/>
        <w:jc w:val="center"/>
        <w:rPr>
          <w:rFonts w:ascii="Helvetica" w:hAnsi="Helvetica" w:cs="Helvetica" w:eastAsia="Helvetica"/>
          <w:sz w:val="20"/>
          <w:szCs w:val="20"/>
        </w:rPr>
      </w:pPr>
      <w:r>
        <w:rPr>
          <w:rFonts w:ascii="Helvetica" w:hAnsi="Helvetica" w:cs="Helvetica" w:eastAsia="Helvetica"/>
          <w:sz w:val="20"/>
          <w:szCs w:val="20"/>
        </w:rPr>
        <w:t>−1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7"/>
        <w:rPr>
          <w:rFonts w:ascii="Helvetica" w:hAnsi="Helvetica" w:cs="Helvetica" w:eastAsia="Helvetica"/>
          <w:sz w:val="18"/>
          <w:szCs w:val="18"/>
        </w:rPr>
      </w:pPr>
    </w:p>
    <w:p>
      <w:pPr>
        <w:tabs>
          <w:tab w:pos="2048" w:val="left" w:leader="none"/>
        </w:tabs>
        <w:spacing w:before="0"/>
        <w:ind w:left="0" w:right="0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−2</w:t>
        <w:tab/>
      </w:r>
      <w:r>
        <w:rPr>
          <w:rFonts w:ascii="ＭＳ ゴシック" w:hAnsi="ＭＳ ゴシック" w:cs="ＭＳ ゴシック" w:eastAsia="ＭＳ ゴシック"/>
          <w:color w:val="0080FF"/>
          <w:w w:val="80"/>
          <w:position w:val="5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45"/>
        <w:ind w:right="0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before="71"/>
        <w:ind w:left="0" w:right="1699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w w:val="80"/>
        </w:rPr>
        <w:br w:type="column"/>
      </w:r>
      <w:r>
        <w:rPr>
          <w:rFonts w:ascii="ＭＳ ゴシック" w:hAnsi="ＭＳ ゴシック" w:cs="ＭＳ ゴシック" w:eastAsia="ＭＳ ゴシック"/>
          <w:color w:val="0080FF"/>
          <w:w w:val="80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119"/>
        <w:ind w:right="2278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51"/>
        <w:ind w:right="2278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4" w:lineRule="exact" w:before="9"/>
        <w:ind w:left="2791" w:right="31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5" w:lineRule="exact"/>
        <w:ind w:left="2791" w:right="31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7" w:lineRule="exact"/>
        <w:ind w:left="2791" w:right="71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3" w:lineRule="exact"/>
        <w:ind w:left="2791" w:right="85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2" w:lineRule="exact"/>
        <w:ind w:left="2791" w:right="149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18" w:lineRule="exact"/>
        <w:ind w:left="2791" w:right="2153"/>
        <w:jc w:val="center"/>
      </w:pPr>
      <w:r>
        <w:rPr>
          <w:color w:val="0080FF"/>
          <w:w w:val="90"/>
          <w:position w:val="-10"/>
        </w:rPr>
        <w:t>●</w:t>
      </w:r>
      <w:r>
        <w:rPr>
          <w:color w:val="0080FF"/>
          <w:spacing w:val="52"/>
          <w:w w:val="90"/>
          <w:position w:val="-10"/>
        </w:rPr>
        <w:t> </w:t>
      </w:r>
      <w:r>
        <w:rPr>
          <w:rFonts w:ascii="Times New Roman" w:hAnsi="Times New Roman" w:cs="Times New Roman" w:eastAsia="Times New Roman"/>
          <w:color w:val="0080FF"/>
          <w:spacing w:val="52"/>
          <w:w w:val="90"/>
          <w:position w:val="-10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93" w:lineRule="exact"/>
        <w:ind w:left="2791" w:right="2593"/>
        <w:jc w:val="center"/>
      </w:pPr>
      <w:r>
        <w:rPr>
          <w:color w:val="0080FF"/>
          <w:w w:val="85"/>
          <w:position w:val="-9"/>
        </w:rPr>
        <w:t>●</w:t>
      </w:r>
      <w:r>
        <w:rPr>
          <w:color w:val="0080FF"/>
          <w:spacing w:val="-52"/>
          <w:w w:val="85"/>
          <w:position w:val="-9"/>
        </w:rPr>
        <w:t> </w:t>
      </w:r>
      <w:r>
        <w:rPr>
          <w:rFonts w:ascii="Times New Roman" w:hAnsi="Times New Roman" w:cs="Times New Roman" w:eastAsia="Times New Roman"/>
          <w:color w:val="0080FF"/>
          <w:spacing w:val="-52"/>
          <w:w w:val="85"/>
          <w:position w:val="-9"/>
        </w:rPr>
      </w:r>
      <w:r>
        <w:rPr>
          <w:color w:val="0080FF"/>
          <w:w w:val="85"/>
        </w:rPr>
        <w:t>●</w:t>
      </w:r>
      <w:r>
        <w:rPr/>
      </w:r>
    </w:p>
    <w:p>
      <w:pPr>
        <w:pStyle w:val="BodyText"/>
        <w:spacing w:line="127" w:lineRule="exact"/>
        <w:ind w:left="2733" w:right="2796"/>
        <w:jc w:val="center"/>
      </w:pPr>
      <w:r>
        <w:rPr/>
        <w:pict>
          <v:shape style="position:absolute;margin-left:348.070007pt;margin-top:3.047083pt;width:6.6pt;height:8.35pt;mso-position-horizontal-relative:page;mso-position-vertical-relative:paragraph;z-index:-3474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37" w:lineRule="exact"/>
        <w:ind w:left="2641" w:right="2796"/>
        <w:jc w:val="center"/>
      </w:pPr>
      <w:r>
        <w:rPr/>
        <w:pict>
          <v:shape style="position:absolute;margin-left:341.709991pt;margin-top:8.497077pt;width:6.6pt;height:8.35pt;mso-position-horizontal-relative:page;mso-position-vertical-relative:paragraph;z-index:-3469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25"/>
          <w:w w:val="90"/>
          <w:position w:val="-7"/>
        </w:rPr>
        <w:t>●</w:t>
      </w:r>
      <w:r>
        <w:rPr>
          <w:color w:val="0080FF"/>
          <w:spacing w:val="-25"/>
          <w:w w:val="90"/>
        </w:rPr>
        <w:t>●</w:t>
      </w:r>
      <w:r>
        <w:rPr>
          <w:spacing w:val="-25"/>
        </w:rPr>
      </w:r>
    </w:p>
    <w:p>
      <w:pPr>
        <w:pStyle w:val="BodyText"/>
        <w:spacing w:line="245" w:lineRule="exact"/>
        <w:ind w:left="2065" w:right="2796"/>
        <w:jc w:val="center"/>
      </w:pPr>
      <w:r>
        <w:rPr>
          <w:color w:val="0080FF"/>
          <w:spacing w:val="-52"/>
          <w:w w:val="90"/>
          <w:position w:val="-13"/>
        </w:rPr>
        <w:t>●</w:t>
      </w:r>
      <w:r>
        <w:rPr>
          <w:color w:val="0080FF"/>
          <w:spacing w:val="-52"/>
          <w:w w:val="90"/>
          <w:position w:val="-6"/>
        </w:rPr>
        <w:t>●   </w:t>
      </w:r>
      <w:r>
        <w:rPr>
          <w:color w:val="0080FF"/>
          <w:spacing w:val="-42"/>
          <w:w w:val="90"/>
          <w:position w:val="-6"/>
        </w:rPr>
        <w:t> </w:t>
      </w:r>
      <w:r>
        <w:rPr>
          <w:rFonts w:ascii="Times New Roman" w:hAnsi="Times New Roman" w:cs="Times New Roman" w:eastAsia="Times New Roman"/>
          <w:color w:val="0080FF"/>
          <w:spacing w:val="-42"/>
          <w:w w:val="90"/>
          <w:position w:val="-6"/>
        </w:rPr>
      </w:r>
      <w:r>
        <w:rPr>
          <w:color w:val="0080FF"/>
          <w:spacing w:val="-138"/>
          <w:w w:val="90"/>
        </w:rPr>
        <w:t>●</w:t>
      </w:r>
      <w:r>
        <w:rPr/>
      </w:r>
    </w:p>
    <w:p>
      <w:pPr>
        <w:pStyle w:val="BodyText"/>
        <w:spacing w:line="125" w:lineRule="exact"/>
        <w:ind w:left="1803" w:right="2796"/>
        <w:jc w:val="center"/>
      </w:pPr>
      <w:r>
        <w:rPr>
          <w:color w:val="0080FF"/>
          <w:spacing w:val="-53"/>
          <w:w w:val="90"/>
          <w:position w:val="-5"/>
        </w:rPr>
        <w:t>●</w:t>
      </w:r>
      <w:r>
        <w:rPr>
          <w:color w:val="0080FF"/>
          <w:spacing w:val="-53"/>
          <w:w w:val="90"/>
        </w:rPr>
        <w:t>●</w:t>
      </w:r>
      <w:r>
        <w:rPr>
          <w:spacing w:val="-53"/>
        </w:rPr>
      </w:r>
    </w:p>
    <w:p>
      <w:pPr>
        <w:pStyle w:val="BodyText"/>
        <w:spacing w:line="123" w:lineRule="exact"/>
        <w:ind w:left="1683" w:right="2796"/>
        <w:jc w:val="center"/>
      </w:pPr>
      <w:r>
        <w:rPr>
          <w:color w:val="0080FF"/>
          <w:spacing w:val="-36"/>
          <w:w w:val="90"/>
          <w:position w:val="-5"/>
        </w:rPr>
        <w:t>●</w:t>
      </w:r>
      <w:r>
        <w:rPr>
          <w:color w:val="0080FF"/>
          <w:spacing w:val="-36"/>
          <w:w w:val="90"/>
        </w:rPr>
        <w:t>●</w:t>
      </w:r>
      <w:r>
        <w:rPr>
          <w:spacing w:val="-36"/>
        </w:rPr>
      </w:r>
    </w:p>
    <w:p>
      <w:pPr>
        <w:pStyle w:val="BodyText"/>
        <w:spacing w:line="117" w:lineRule="exact"/>
        <w:ind w:left="1361" w:right="2796"/>
        <w:jc w:val="center"/>
      </w:pPr>
      <w:r>
        <w:rPr>
          <w:color w:val="0080FF"/>
          <w:spacing w:val="-74"/>
          <w:w w:val="90"/>
          <w:position w:val="-5"/>
        </w:rPr>
        <w:t>●</w:t>
      </w:r>
      <w:r>
        <w:rPr>
          <w:color w:val="0080FF"/>
          <w:spacing w:val="-74"/>
          <w:w w:val="90"/>
        </w:rPr>
        <w:t>●</w:t>
      </w:r>
      <w:r>
        <w:rPr>
          <w:spacing w:val="-74"/>
        </w:rPr>
      </w:r>
    </w:p>
    <w:p>
      <w:pPr>
        <w:pStyle w:val="BodyText"/>
        <w:spacing w:line="163" w:lineRule="exact"/>
        <w:ind w:left="1170" w:right="2796"/>
        <w:jc w:val="center"/>
      </w:pPr>
      <w:r>
        <w:rPr>
          <w:color w:val="0080FF"/>
          <w:spacing w:val="-56"/>
          <w:w w:val="90"/>
          <w:position w:val="-10"/>
        </w:rPr>
        <w:t>●</w:t>
      </w:r>
      <w:r>
        <w:rPr>
          <w:color w:val="0080FF"/>
          <w:spacing w:val="-56"/>
          <w:w w:val="90"/>
          <w:position w:val="-5"/>
        </w:rPr>
        <w:t>●</w:t>
      </w:r>
      <w:r>
        <w:rPr>
          <w:color w:val="0080FF"/>
          <w:spacing w:val="-56"/>
          <w:w w:val="90"/>
        </w:rPr>
        <w:t>●</w:t>
      </w:r>
      <w:r>
        <w:rPr>
          <w:spacing w:val="-56"/>
        </w:rPr>
      </w:r>
    </w:p>
    <w:p>
      <w:pPr>
        <w:pStyle w:val="BodyText"/>
        <w:spacing w:line="202" w:lineRule="exact"/>
        <w:ind w:left="729" w:right="2796"/>
        <w:jc w:val="center"/>
      </w:pPr>
      <w:r>
        <w:rPr>
          <w:color w:val="0080FF"/>
          <w:spacing w:val="-80"/>
          <w:w w:val="90"/>
          <w:position w:val="-14"/>
        </w:rPr>
        <w:t>●</w:t>
      </w:r>
      <w:r>
        <w:rPr>
          <w:color w:val="0080FF"/>
          <w:spacing w:val="-80"/>
          <w:w w:val="90"/>
          <w:position w:val="-9"/>
        </w:rPr>
        <w:t>●</w:t>
      </w:r>
      <w:r>
        <w:rPr>
          <w:color w:val="0080FF"/>
          <w:w w:val="90"/>
          <w:position w:val="-9"/>
        </w:rPr>
        <w:t> </w:t>
      </w:r>
      <w:r>
        <w:rPr>
          <w:rFonts w:ascii="Times New Roman" w:hAnsi="Times New Roman" w:cs="Times New Roman" w:eastAsia="Times New Roman"/>
          <w:color w:val="0080FF"/>
          <w:w w:val="90"/>
          <w:position w:val="-9"/>
        </w:rPr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48" w:lineRule="exact"/>
        <w:ind w:left="363" w:right="2796"/>
        <w:jc w:val="center"/>
      </w:pPr>
      <w:r>
        <w:rPr>
          <w:color w:val="0080FF"/>
          <w:spacing w:val="-83"/>
          <w:w w:val="90"/>
          <w:position w:val="-9"/>
        </w:rPr>
        <w:t>●</w:t>
      </w:r>
      <w:r>
        <w:rPr>
          <w:color w:val="0080FF"/>
          <w:spacing w:val="-83"/>
          <w:w w:val="90"/>
        </w:rPr>
        <w:t>●</w:t>
      </w:r>
      <w:r>
        <w:rPr>
          <w:color w:val="0080FF"/>
          <w:spacing w:val="-83"/>
          <w:w w:val="90"/>
          <w:position w:val="-4"/>
        </w:rPr>
        <w:t>●</w:t>
      </w:r>
      <w:r>
        <w:rPr>
          <w:spacing w:val="-83"/>
        </w:rPr>
      </w:r>
    </w:p>
    <w:p>
      <w:pPr>
        <w:pStyle w:val="BodyText"/>
        <w:spacing w:line="159" w:lineRule="exact"/>
        <w:ind w:left="2702" w:right="0"/>
        <w:jc w:val="left"/>
      </w:pPr>
      <w:r>
        <w:rPr/>
        <w:pict>
          <v:shape style="position:absolute;margin-left:282.149994pt;margin-top:4.602072pt;width:6.6pt;height:8.35pt;mso-position-horizontal-relative:page;mso-position-vertical-relative:paragraph;z-index:-3503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2"/>
          <w:w w:val="90"/>
          <w:position w:val="-8"/>
        </w:rPr>
        <w:t>●</w:t>
      </w:r>
      <w:r>
        <w:rPr>
          <w:color w:val="0080FF"/>
          <w:spacing w:val="-82"/>
          <w:w w:val="90"/>
          <w:position w:val="-4"/>
        </w:rPr>
        <w:t>●</w:t>
      </w:r>
      <w:r>
        <w:rPr>
          <w:color w:val="0080FF"/>
          <w:spacing w:val="-82"/>
          <w:w w:val="90"/>
        </w:rPr>
        <w:t>●</w:t>
      </w:r>
      <w:r>
        <w:rPr>
          <w:spacing w:val="-82"/>
        </w:rPr>
      </w:r>
    </w:p>
    <w:p>
      <w:pPr>
        <w:pStyle w:val="BodyText"/>
        <w:spacing w:line="199" w:lineRule="exact"/>
        <w:ind w:left="2449" w:right="0"/>
        <w:jc w:val="left"/>
      </w:pPr>
      <w:r>
        <w:rPr>
          <w:color w:val="0080FF"/>
          <w:spacing w:val="-57"/>
          <w:w w:val="90"/>
          <w:position w:val="-12"/>
        </w:rPr>
        <w:t>●</w:t>
      </w:r>
      <w:r>
        <w:rPr>
          <w:color w:val="0080FF"/>
          <w:spacing w:val="-57"/>
          <w:w w:val="90"/>
          <w:position w:val="-8"/>
        </w:rPr>
        <w:t>●</w:t>
      </w:r>
      <w:r>
        <w:rPr>
          <w:color w:val="0080FF"/>
          <w:spacing w:val="-57"/>
          <w:w w:val="90"/>
          <w:position w:val="-3"/>
        </w:rPr>
        <w:t>●</w:t>
      </w:r>
      <w:r>
        <w:rPr>
          <w:color w:val="0080FF"/>
          <w:spacing w:val="-57"/>
          <w:w w:val="90"/>
        </w:rPr>
        <w:t>●</w:t>
      </w:r>
      <w:r>
        <w:rPr>
          <w:spacing w:val="-57"/>
        </w:rPr>
      </w:r>
    </w:p>
    <w:p>
      <w:pPr>
        <w:pStyle w:val="BodyText"/>
        <w:spacing w:line="152" w:lineRule="exact"/>
        <w:ind w:left="2443" w:right="0"/>
        <w:jc w:val="left"/>
      </w:pPr>
      <w:r>
        <w:rPr/>
        <w:pict>
          <v:shape style="position:absolute;margin-left:269.170013pt;margin-top:4.082067pt;width:6.6pt;height:8.35pt;mso-position-horizontal-relative:page;mso-position-vertical-relative:paragraph;z-index:-3500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5"/>
          <w:w w:val="90"/>
          <w:position w:val="-8"/>
        </w:rPr>
        <w:t>●</w:t>
      </w:r>
      <w:r>
        <w:rPr>
          <w:color w:val="0080FF"/>
          <w:spacing w:val="-105"/>
          <w:w w:val="90"/>
          <w:position w:val="-3"/>
        </w:rPr>
        <w:t>●</w:t>
      </w:r>
      <w:r>
        <w:rPr>
          <w:color w:val="0080FF"/>
          <w:spacing w:val="-105"/>
          <w:w w:val="90"/>
        </w:rPr>
        <w:t>●</w:t>
      </w:r>
      <w:r>
        <w:rPr>
          <w:spacing w:val="-105"/>
        </w:rPr>
      </w:r>
    </w:p>
    <w:p>
      <w:pPr>
        <w:pStyle w:val="BodyText"/>
        <w:spacing w:line="201" w:lineRule="exact"/>
        <w:ind w:left="2443" w:right="0"/>
        <w:jc w:val="left"/>
      </w:pPr>
      <w:r>
        <w:rPr/>
        <w:pict>
          <v:shape style="position:absolute;margin-left:266.079987pt;margin-top:4.727066pt;width:7.6pt;height:16.3500pt;mso-position-horizontal-relative:page;mso-position-vertical-relative:paragraph;z-index:-34816" type="#_x0000_t202" filled="false" stroked="false">
            <v:textbox inset="0,0,0,0">
              <w:txbxContent>
                <w:p>
                  <w:pPr>
                    <w:pStyle w:val="BodyText"/>
                    <w:spacing w:line="325" w:lineRule="exact"/>
                    <w:ind w:right="0"/>
                    <w:jc w:val="left"/>
                  </w:pPr>
                  <w:r>
                    <w:rPr>
                      <w:color w:val="0080FF"/>
                      <w:spacing w:val="-112"/>
                      <w:w w:val="82"/>
                      <w:position w:val="-15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7"/>
          <w:w w:val="90"/>
          <w:position w:val="-7"/>
        </w:rPr>
        <w:t>●</w:t>
      </w:r>
      <w:r>
        <w:rPr>
          <w:color w:val="0080FF"/>
          <w:spacing w:val="-107"/>
          <w:w w:val="90"/>
          <w:position w:val="-3"/>
        </w:rPr>
        <w:t>●</w:t>
      </w:r>
      <w:r>
        <w:rPr>
          <w:color w:val="0080FF"/>
          <w:spacing w:val="-107"/>
          <w:w w:val="90"/>
        </w:rPr>
        <w:t>●</w:t>
      </w:r>
      <w:r>
        <w:rPr>
          <w:spacing w:val="-107"/>
        </w:rPr>
      </w:r>
    </w:p>
    <w:p>
      <w:pPr>
        <w:pStyle w:val="BodyText"/>
        <w:spacing w:line="179" w:lineRule="exact"/>
        <w:ind w:left="2381" w:right="0"/>
        <w:jc w:val="left"/>
      </w:pPr>
      <w:r>
        <w:rPr/>
        <w:pict>
          <v:shape style="position:absolute;margin-left:263.910004pt;margin-top:4.672069pt;width:8.75pt;height:12.25pt;mso-position-horizontal-relative:page;mso-position-vertical-relative:paragraph;z-index:-35056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89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5" w:lineRule="exact" w:before="3"/>
        <w:ind w:left="2338" w:right="0"/>
        <w:jc w:val="left"/>
      </w:pPr>
      <w:r>
        <w:rPr/>
        <w:pict>
          <v:shape style="position:absolute;margin-left:263.910004pt;margin-top:3.540828pt;width:.1pt;height:10.25pt;mso-position-horizontal-relative:page;mso-position-vertical-relative:paragraph;z-index:-34984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9" w:lineRule="exact"/>
        <w:ind w:left="2326" w:right="0"/>
        <w:jc w:val="left"/>
      </w:pPr>
      <w:r>
        <w:rPr/>
        <w:pict>
          <v:shape style="position:absolute;margin-left:263.339996pt;margin-top:5.292085pt;width:6.6pt;height:12.15pt;mso-position-horizontal-relative:page;mso-position-vertical-relative:paragraph;z-index:-34960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60"/>
          <w:w w:val="90"/>
          <w:position w:val="-7"/>
        </w:rPr>
        <w:t>●</w:t>
      </w:r>
      <w:r>
        <w:rPr>
          <w:color w:val="0080FF"/>
          <w:spacing w:val="-160"/>
          <w:w w:val="90"/>
          <w:position w:val="-3"/>
        </w:rPr>
        <w:t>●</w:t>
      </w:r>
      <w:r>
        <w:rPr>
          <w:color w:val="0080FF"/>
          <w:spacing w:val="-160"/>
          <w:w w:val="90"/>
        </w:rPr>
        <w:t>●</w:t>
      </w:r>
      <w:r>
        <w:rPr>
          <w:color w:val="0080FF"/>
          <w:spacing w:val="-160"/>
          <w:w w:val="90"/>
          <w:position w:val="-14"/>
        </w:rPr>
        <w:t>●</w:t>
      </w:r>
      <w:r>
        <w:rPr/>
      </w:r>
    </w:p>
    <w:p>
      <w:pPr>
        <w:pStyle w:val="BodyText"/>
        <w:spacing w:line="195" w:lineRule="exact"/>
        <w:ind w:left="2297" w:right="0"/>
        <w:jc w:val="left"/>
      </w:pPr>
      <w:r>
        <w:rPr/>
        <w:pict>
          <v:shape style="position:absolute;margin-left:259.760010pt;margin-top:4.342093pt;width:6.6pt;height:12.15pt;mso-position-horizontal-relative:page;mso-position-vertical-relative:paragraph;z-index:-34864" type="#_x0000_t202" filled="false" stroked="false">
            <v:textbox inset="0,0,0,0">
              <w:txbxContent>
                <w:p>
                  <w:pPr>
                    <w:pStyle w:val="BodyText"/>
                    <w:spacing w:line="243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  <w:position w:val="-7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7"/>
          <w:w w:val="90"/>
          <w:position w:val="-7"/>
        </w:rPr>
        <w:t>●</w:t>
      </w:r>
      <w:r>
        <w:rPr>
          <w:color w:val="0080FF"/>
          <w:spacing w:val="-107"/>
          <w:w w:val="90"/>
          <w:position w:val="-3"/>
        </w:rPr>
        <w:t>●</w:t>
      </w:r>
      <w:r>
        <w:rPr>
          <w:color w:val="0080FF"/>
          <w:spacing w:val="-107"/>
          <w:w w:val="90"/>
        </w:rPr>
        <w:t>●</w:t>
      </w:r>
      <w:r>
        <w:rPr>
          <w:spacing w:val="-107"/>
        </w:rPr>
      </w:r>
    </w:p>
    <w:p>
      <w:pPr>
        <w:pStyle w:val="BodyText"/>
        <w:spacing w:line="206" w:lineRule="exact"/>
        <w:ind w:left="1980" w:right="0"/>
        <w:jc w:val="left"/>
      </w:pPr>
      <w:r>
        <w:rPr>
          <w:color w:val="0080FF"/>
          <w:spacing w:val="-95"/>
          <w:w w:val="90"/>
          <w:position w:val="-7"/>
        </w:rPr>
        <w:t>●</w:t>
      </w:r>
      <w:r>
        <w:rPr>
          <w:color w:val="0080FF"/>
          <w:spacing w:val="-95"/>
          <w:w w:val="90"/>
          <w:position w:val="-10"/>
        </w:rPr>
        <w:t>●</w:t>
      </w:r>
      <w:r>
        <w:rPr>
          <w:color w:val="0080FF"/>
          <w:spacing w:val="-95"/>
          <w:w w:val="90"/>
          <w:position w:val="-3"/>
        </w:rPr>
        <w:t>●</w:t>
      </w:r>
      <w:r>
        <w:rPr>
          <w:color w:val="0080FF"/>
          <w:spacing w:val="30"/>
          <w:w w:val="90"/>
          <w:position w:val="-3"/>
        </w:rPr>
        <w:t> </w:t>
      </w:r>
      <w:r>
        <w:rPr>
          <w:rFonts w:ascii="Times New Roman" w:hAnsi="Times New Roman" w:cs="Times New Roman" w:eastAsia="Times New Roman"/>
          <w:color w:val="0080FF"/>
          <w:spacing w:val="30"/>
          <w:w w:val="90"/>
          <w:position w:val="-3"/>
        </w:rPr>
      </w:r>
      <w:r>
        <w:rPr>
          <w:color w:val="0080FF"/>
          <w:spacing w:val="-121"/>
          <w:w w:val="90"/>
        </w:rPr>
        <w:t>●</w:t>
      </w:r>
      <w:r>
        <w:rPr/>
      </w:r>
    </w:p>
    <w:p>
      <w:pPr>
        <w:pStyle w:val="BodyText"/>
        <w:spacing w:line="232" w:lineRule="exact"/>
        <w:ind w:left="1955" w:right="0"/>
        <w:jc w:val="left"/>
      </w:pPr>
      <w:r>
        <w:rPr/>
        <w:pict>
          <v:shape style="position:absolute;margin-left:241.740005pt;margin-top:7.337069pt;width:3.05pt;height:10.3pt;mso-position-horizontal-relative:page;mso-position-vertical-relative:paragraph;z-index:-3493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86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spacing w:val="-117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55"/>
          <w:w w:val="90"/>
          <w:position w:val="-7"/>
        </w:rPr>
        <w:t>●</w:t>
      </w:r>
      <w:r>
        <w:rPr>
          <w:color w:val="0080FF"/>
          <w:spacing w:val="-155"/>
          <w:w w:val="90"/>
          <w:position w:val="-11"/>
        </w:rPr>
        <w:t>●</w:t>
      </w:r>
      <w:r>
        <w:rPr>
          <w:color w:val="0080FF"/>
          <w:spacing w:val="-155"/>
          <w:w w:val="90"/>
          <w:position w:val="-14"/>
        </w:rPr>
        <w:t>●</w:t>
      </w:r>
      <w:r>
        <w:rPr>
          <w:color w:val="0080FF"/>
          <w:spacing w:val="-155"/>
          <w:w w:val="90"/>
          <w:position w:val="-3"/>
        </w:rPr>
        <w:t>●</w:t>
      </w:r>
      <w:r>
        <w:rPr>
          <w:color w:val="0080FF"/>
          <w:spacing w:val="-155"/>
          <w:w w:val="90"/>
        </w:rPr>
        <w:t>●</w:t>
      </w:r>
      <w:r>
        <w:rPr/>
      </w:r>
    </w:p>
    <w:p>
      <w:pPr>
        <w:pStyle w:val="BodyText"/>
        <w:spacing w:line="200" w:lineRule="exact"/>
        <w:ind w:left="1819" w:right="0"/>
        <w:jc w:val="left"/>
      </w:pPr>
      <w:r>
        <w:rPr>
          <w:color w:val="0080FF"/>
          <w:spacing w:val="-138"/>
          <w:w w:val="90"/>
          <w:position w:val="-3"/>
        </w:rPr>
        <w:t>●</w:t>
      </w:r>
      <w:r>
        <w:rPr>
          <w:color w:val="0080FF"/>
          <w:spacing w:val="-138"/>
          <w:w w:val="90"/>
          <w:position w:val="-11"/>
        </w:rPr>
        <w:t>●</w:t>
      </w:r>
      <w:r>
        <w:rPr>
          <w:color w:val="0080FF"/>
          <w:spacing w:val="-138"/>
          <w:w w:val="90"/>
          <w:position w:val="-7"/>
        </w:rPr>
        <w:t>●</w:t>
      </w:r>
      <w:r>
        <w:rPr>
          <w:color w:val="0080FF"/>
          <w:spacing w:val="-138"/>
          <w:w w:val="90"/>
        </w:rPr>
        <w:t>●</w:t>
      </w:r>
      <w:r>
        <w:rPr/>
      </w:r>
    </w:p>
    <w:p>
      <w:pPr>
        <w:pStyle w:val="BodyText"/>
        <w:spacing w:line="222" w:lineRule="exact"/>
        <w:ind w:left="1759" w:right="0"/>
        <w:jc w:val="left"/>
      </w:pPr>
      <w:r>
        <w:rPr/>
        <w:pict>
          <v:shape style="position:absolute;margin-left:234.240005pt;margin-top:5.637078pt;width:7.35pt;height:12.45pt;mso-position-horizontal-relative:page;mso-position-vertical-relative:paragraph;z-index:-34840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17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2"/>
          <w:w w:val="90"/>
          <w:position w:val="-3"/>
        </w:rPr>
        <w:t>●</w:t>
      </w:r>
      <w:r>
        <w:rPr>
          <w:color w:val="0080FF"/>
          <w:spacing w:val="-102"/>
          <w:w w:val="90"/>
          <w:position w:val="-11"/>
        </w:rPr>
        <w:t>●</w:t>
      </w:r>
      <w:r>
        <w:rPr>
          <w:color w:val="0080FF"/>
          <w:spacing w:val="-102"/>
          <w:w w:val="90"/>
          <w:position w:val="-7"/>
        </w:rPr>
        <w:t>●</w:t>
      </w:r>
      <w:r>
        <w:rPr>
          <w:color w:val="0080FF"/>
          <w:spacing w:val="-102"/>
          <w:w w:val="90"/>
        </w:rPr>
        <w:t>●</w:t>
      </w:r>
      <w:r>
        <w:rPr>
          <w:spacing w:val="-102"/>
        </w:rPr>
      </w:r>
    </w:p>
    <w:p>
      <w:pPr>
        <w:pStyle w:val="BodyText"/>
        <w:spacing w:line="233" w:lineRule="exact"/>
        <w:ind w:left="1595" w:right="0"/>
        <w:jc w:val="left"/>
      </w:pPr>
      <w:r>
        <w:rPr/>
        <w:pict>
          <v:shape style="position:absolute;margin-left:226.809998pt;margin-top:4.952083pt;width:6.6pt;height:8.35pt;mso-position-horizontal-relative:page;mso-position-vertical-relative:paragraph;z-index:-3479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69"/>
          <w:w w:val="90"/>
          <w:position w:val="-12"/>
        </w:rPr>
        <w:t>●</w:t>
      </w:r>
      <w:r>
        <w:rPr>
          <w:color w:val="0080FF"/>
          <w:spacing w:val="-69"/>
          <w:w w:val="90"/>
          <w:position w:val="-3"/>
        </w:rPr>
        <w:t>●</w:t>
      </w:r>
      <w:r>
        <w:rPr>
          <w:color w:val="0080FF"/>
          <w:spacing w:val="-69"/>
          <w:w w:val="90"/>
        </w:rPr>
        <w:t>●</w:t>
      </w:r>
      <w:r>
        <w:rPr>
          <w:spacing w:val="-69"/>
        </w:rPr>
      </w:r>
    </w:p>
    <w:p>
      <w:pPr>
        <w:pStyle w:val="BodyText"/>
        <w:spacing w:line="174" w:lineRule="exact"/>
        <w:ind w:left="1537" w:right="0"/>
        <w:jc w:val="left"/>
      </w:pPr>
      <w:r>
        <w:rPr/>
        <w:pict>
          <v:shape style="position:absolute;margin-left:223.889999pt;margin-top:1.972074pt;width:6.6pt;height:8.35pt;mso-position-horizontal-relative:page;mso-position-vertical-relative:paragraph;z-index:-3476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4"/>
          <w:w w:val="90"/>
          <w:position w:val="-3"/>
        </w:rPr>
        <w:t>●</w:t>
      </w:r>
      <w:r>
        <w:rPr>
          <w:color w:val="0080FF"/>
          <w:spacing w:val="-84"/>
          <w:w w:val="90"/>
          <w:position w:val="-12"/>
        </w:rPr>
        <w:t>●</w:t>
      </w:r>
      <w:r>
        <w:rPr>
          <w:color w:val="0080FF"/>
          <w:spacing w:val="-84"/>
          <w:w w:val="90"/>
        </w:rPr>
        <w:t>●</w:t>
      </w:r>
      <w:r>
        <w:rPr>
          <w:spacing w:val="-84"/>
        </w:rPr>
      </w:r>
    </w:p>
    <w:p>
      <w:pPr>
        <w:pStyle w:val="BodyText"/>
        <w:spacing w:line="185" w:lineRule="exact"/>
        <w:ind w:left="1518" w:right="0"/>
        <w:jc w:val="left"/>
      </w:pPr>
      <w:r>
        <w:rPr/>
        <w:pict>
          <v:shape style="position:absolute;margin-left:222.919998pt;margin-top:4.672081pt;width:6.6pt;height:10.7pt;mso-position-horizontal-relative:page;mso-position-vertical-relative:paragraph;z-index:-34912" type="#_x0000_t202" filled="false" stroked="false">
            <v:textbox inset="0,0,0,0">
              <w:txbxContent>
                <w:p>
                  <w:pPr>
                    <w:pStyle w:val="BodyText"/>
                    <w:spacing w:line="214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>
                      <w:color w:val="0080FF"/>
                      <w:w w:val="82"/>
                      <w:position w:val="-4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7"/>
          <w:w w:val="90"/>
        </w:rPr>
        <w:t>●</w:t>
      </w:r>
      <w:r>
        <w:rPr>
          <w:color w:val="0080FF"/>
          <w:spacing w:val="-107"/>
          <w:w w:val="90"/>
          <w:position w:val="-8"/>
        </w:rPr>
        <w:t>●</w:t>
      </w:r>
      <w:r>
        <w:rPr>
          <w:color w:val="0080FF"/>
          <w:spacing w:val="-107"/>
          <w:w w:val="90"/>
          <w:position w:val="-4"/>
        </w:rPr>
        <w:t>●</w:t>
      </w:r>
      <w:r>
        <w:rPr>
          <w:spacing w:val="-107"/>
        </w:rPr>
      </w:r>
    </w:p>
    <w:p>
      <w:pPr>
        <w:pStyle w:val="BodyText"/>
        <w:spacing w:line="196" w:lineRule="exact"/>
        <w:ind w:left="1203" w:right="0"/>
        <w:jc w:val="left"/>
      </w:pPr>
      <w:r>
        <w:rPr>
          <w:color w:val="0080FF"/>
          <w:spacing w:val="-59"/>
          <w:w w:val="90"/>
          <w:position w:val="-9"/>
        </w:rPr>
        <w:t>●</w:t>
      </w:r>
      <w:r>
        <w:rPr>
          <w:color w:val="0080FF"/>
          <w:spacing w:val="-59"/>
          <w:w w:val="90"/>
          <w:position w:val="-4"/>
        </w:rPr>
        <w:t>●   </w:t>
      </w:r>
      <w:r>
        <w:rPr>
          <w:color w:val="0080FF"/>
          <w:spacing w:val="-57"/>
          <w:w w:val="90"/>
          <w:position w:val="-4"/>
        </w:rPr>
        <w:t> </w:t>
      </w:r>
      <w:r>
        <w:rPr>
          <w:rFonts w:ascii="Times New Roman" w:hAnsi="Times New Roman" w:cs="Times New Roman" w:eastAsia="Times New Roman"/>
          <w:color w:val="0080FF"/>
          <w:spacing w:val="-57"/>
          <w:w w:val="90"/>
          <w:position w:val="-4"/>
        </w:rPr>
      </w:r>
      <w:r>
        <w:rPr>
          <w:color w:val="0080FF"/>
          <w:spacing w:val="-55"/>
          <w:w w:val="90"/>
        </w:rPr>
        <w:t>●</w:t>
      </w:r>
      <w:r>
        <w:rPr/>
      </w:r>
    </w:p>
    <w:p>
      <w:pPr>
        <w:pStyle w:val="BodyText"/>
        <w:spacing w:line="207" w:lineRule="exact"/>
        <w:ind w:left="1167" w:right="0"/>
        <w:jc w:val="left"/>
      </w:pPr>
      <w:r>
        <w:rPr/>
        <w:pict>
          <v:shape style="position:absolute;margin-left:205.410004pt;margin-top:5.602078pt;width:6.6pt;height:11pt;mso-position-horizontal-relative:page;mso-position-vertical-relative:paragraph;z-index:-34888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47"/>
          <w:w w:val="90"/>
          <w:position w:val="-9"/>
        </w:rPr>
        <w:t>●</w:t>
      </w:r>
      <w:r>
        <w:rPr>
          <w:color w:val="0080FF"/>
          <w:spacing w:val="-147"/>
          <w:w w:val="90"/>
          <w:position w:val="-4"/>
        </w:rPr>
        <w:t>●</w:t>
      </w:r>
      <w:r>
        <w:rPr>
          <w:color w:val="0080FF"/>
          <w:spacing w:val="-147"/>
          <w:w w:val="90"/>
        </w:rPr>
        <w:t>●</w:t>
      </w:r>
      <w:r>
        <w:rPr/>
      </w:r>
    </w:p>
    <w:p>
      <w:pPr>
        <w:pStyle w:val="BodyText"/>
        <w:spacing w:line="169" w:lineRule="exact"/>
        <w:ind w:left="1151" w:right="0"/>
        <w:jc w:val="left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17" w:lineRule="exact"/>
        <w:ind w:left="1127" w:right="0"/>
        <w:jc w:val="left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5"/>
        </w:rPr>
        <w:t>●</w:t>
      </w:r>
      <w:r>
        <w:rPr>
          <w:spacing w:val="-80"/>
        </w:rPr>
      </w:r>
    </w:p>
    <w:p>
      <w:pPr>
        <w:pStyle w:val="BodyText"/>
        <w:spacing w:line="123" w:lineRule="exact"/>
        <w:ind w:left="1073" w:right="0"/>
        <w:jc w:val="left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5"/>
        </w:rPr>
        <w:t>●</w:t>
      </w:r>
      <w:r>
        <w:rPr>
          <w:spacing w:val="-80"/>
        </w:rPr>
      </w:r>
    </w:p>
    <w:p>
      <w:pPr>
        <w:pStyle w:val="BodyText"/>
        <w:spacing w:line="135" w:lineRule="exact"/>
        <w:ind w:left="1073" w:right="0"/>
        <w:jc w:val="left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6"/>
        </w:rPr>
        <w:t>●</w:t>
      </w:r>
      <w:r>
        <w:rPr>
          <w:spacing w:val="-80"/>
        </w:rPr>
      </w:r>
    </w:p>
    <w:p>
      <w:pPr>
        <w:pStyle w:val="BodyText"/>
        <w:spacing w:line="211" w:lineRule="exact"/>
        <w:ind w:left="1063" w:right="0"/>
        <w:jc w:val="left"/>
      </w:pPr>
      <w:r>
        <w:rPr>
          <w:color w:val="0080FF"/>
          <w:spacing w:val="-160"/>
          <w:w w:val="90"/>
          <w:position w:val="-6"/>
        </w:rPr>
        <w:t>●</w:t>
      </w:r>
      <w:r>
        <w:rPr>
          <w:color w:val="0080FF"/>
          <w:spacing w:val="-160"/>
          <w:w w:val="90"/>
        </w:rPr>
        <w:t>●</w:t>
      </w:r>
      <w:r>
        <w:rPr>
          <w:color w:val="0080FF"/>
          <w:spacing w:val="-160"/>
          <w:w w:val="90"/>
          <w:position w:val="-13"/>
        </w:rPr>
        <w:t>●</w:t>
      </w:r>
      <w:r>
        <w:rPr/>
      </w:r>
    </w:p>
    <w:p>
      <w:pPr>
        <w:pStyle w:val="BodyText"/>
        <w:spacing w:line="159" w:lineRule="exact"/>
        <w:ind w:left="713" w:right="6747"/>
        <w:jc w:val="center"/>
      </w:pPr>
      <w:r>
        <w:rPr>
          <w:color w:val="0080FF"/>
          <w:spacing w:val="-47"/>
          <w:w w:val="90"/>
          <w:position w:val="-7"/>
        </w:rPr>
        <w:t>●</w:t>
      </w:r>
      <w:r>
        <w:rPr>
          <w:color w:val="0080FF"/>
          <w:spacing w:val="-47"/>
          <w:w w:val="90"/>
        </w:rPr>
        <w:t>●</w:t>
      </w:r>
      <w:r>
        <w:rPr>
          <w:spacing w:val="-47"/>
        </w:rPr>
      </w:r>
    </w:p>
    <w:p>
      <w:pPr>
        <w:pStyle w:val="BodyText"/>
        <w:spacing w:line="174" w:lineRule="exact"/>
        <w:ind w:left="966" w:right="0"/>
        <w:jc w:val="left"/>
      </w:pPr>
      <w:r>
        <w:rPr>
          <w:color w:val="0080FF"/>
          <w:spacing w:val="-136"/>
          <w:w w:val="90"/>
          <w:position w:val="-8"/>
        </w:rPr>
        <w:t>●</w:t>
      </w:r>
      <w:r>
        <w:rPr>
          <w:color w:val="0080FF"/>
          <w:spacing w:val="-136"/>
          <w:w w:val="90"/>
        </w:rPr>
        <w:t>●</w:t>
      </w:r>
      <w:r>
        <w:rPr/>
      </w:r>
    </w:p>
    <w:p>
      <w:pPr>
        <w:pStyle w:val="BodyText"/>
        <w:spacing w:line="192" w:lineRule="exact"/>
        <w:ind w:left="585" w:right="7019"/>
        <w:jc w:val="center"/>
      </w:pPr>
      <w:r>
        <w:rPr>
          <w:color w:val="0080FF"/>
          <w:w w:val="90"/>
          <w:position w:val="-9"/>
        </w:rPr>
        <w:t>●</w:t>
      </w:r>
      <w:r>
        <w:rPr>
          <w:color w:val="0080FF"/>
          <w:spacing w:val="-22"/>
          <w:w w:val="90"/>
          <w:position w:val="-9"/>
        </w:rPr>
        <w:t> </w:t>
      </w:r>
      <w:r>
        <w:rPr>
          <w:rFonts w:ascii="Times New Roman" w:hAnsi="Times New Roman" w:cs="Times New Roman" w:eastAsia="Times New Roman"/>
          <w:color w:val="0080FF"/>
          <w:spacing w:val="-22"/>
          <w:w w:val="90"/>
          <w:position w:val="-9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03" w:lineRule="exact"/>
        <w:ind w:left="59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3" w:lineRule="exact"/>
        <w:ind w:left="59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2" w:lineRule="exact"/>
        <w:ind w:left="582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3" w:lineRule="exact"/>
        <w:ind w:left="52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7" w:lineRule="exact"/>
        <w:ind w:left="52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5" w:lineRule="exact"/>
        <w:ind w:left="370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4" w:lineRule="exact"/>
        <w:ind w:left="370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9"/>
        <w:ind w:left="10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after="0" w:line="240" w:lineRule="auto"/>
        <w:jc w:val="left"/>
        <w:sectPr>
          <w:type w:val="continuous"/>
          <w:pgSz w:w="11520" w:h="15840"/>
          <w:pgMar w:top="360" w:bottom="420" w:left="420" w:right="340"/>
          <w:cols w:num="2" w:equalWidth="0">
            <w:col w:w="2286" w:space="234"/>
            <w:col w:w="8240"/>
          </w:cols>
        </w:sectPr>
      </w:pPr>
    </w:p>
    <w:p>
      <w:pPr>
        <w:spacing w:line="240" w:lineRule="auto" w:before="1"/>
        <w:rPr>
          <w:rFonts w:ascii="ＭＳ ゴシック" w:hAnsi="ＭＳ ゴシック" w:cs="ＭＳ ゴシック" w:eastAsia="ＭＳ ゴシック"/>
          <w:sz w:val="15"/>
          <w:szCs w:val="15"/>
        </w:rPr>
      </w:pPr>
      <w:r>
        <w:rPr/>
        <w:pict>
          <v:group style="position:absolute;margin-left:42.974998pt;margin-top:39.014999pt;width:510.1pt;height:708.25pt;mso-position-horizontal-relative:page;mso-position-vertical-relative:page;z-index:-35080" coordorigin="859,780" coordsize="10202,14165">
            <v:group style="position:absolute;left:2322;top:788;width:2;height:114" coordorigin="2322,788" coordsize="2,114">
              <v:shape style="position:absolute;left:2322;top:788;width:2;height:114" coordorigin="2322,788" coordsize="0,114" path="m2322,901l2322,788e" filled="false" stroked="true" strokeweight=".75pt" strokecolor="#000000">
                <v:path arrowok="t"/>
              </v:shape>
            </v:group>
            <v:group style="position:absolute;left:3812;top:788;width:2;height:114" coordorigin="3812,788" coordsize="2,114">
              <v:shape style="position:absolute;left:3812;top:788;width:2;height:114" coordorigin="3812,788" coordsize="0,114" path="m3812,901l3812,788e" filled="false" stroked="true" strokeweight=".75pt" strokecolor="#000000">
                <v:path arrowok="t"/>
              </v:shape>
            </v:group>
            <v:group style="position:absolute;left:5301;top:788;width:2;height:114" coordorigin="5301,788" coordsize="2,114">
              <v:shape style="position:absolute;left:5301;top:788;width:2;height:114" coordorigin="5301,788" coordsize="0,114" path="m5301,901l5301,788e" filled="false" stroked="true" strokeweight=".75pt" strokecolor="#000000">
                <v:path arrowok="t"/>
              </v:shape>
            </v:group>
            <v:group style="position:absolute;left:6791;top:788;width:2;height:114" coordorigin="6791,788" coordsize="2,114">
              <v:shape style="position:absolute;left:6791;top:788;width:2;height:114" coordorigin="6791,788" coordsize="0,114" path="m6791,901l6791,788e" filled="false" stroked="true" strokeweight=".75pt" strokecolor="#000000">
                <v:path arrowok="t"/>
              </v:shape>
            </v:group>
            <v:group style="position:absolute;left:8281;top:788;width:2;height:114" coordorigin="8281,788" coordsize="2,114">
              <v:shape style="position:absolute;left:8281;top:788;width:2;height:114" coordorigin="8281,788" coordsize="0,114" path="m8281,901l8281,788e" filled="false" stroked="true" strokeweight=".75pt" strokecolor="#000000">
                <v:path arrowok="t"/>
              </v:shape>
            </v:group>
            <v:group style="position:absolute;left:9771;top:788;width:2;height:114" coordorigin="9771,788" coordsize="2,114">
              <v:shape style="position:absolute;left:9771;top:788;width:2;height:114" coordorigin="9771,788" coordsize="0,114" path="m9771,901l9771,788e" filled="false" stroked="true" strokeweight=".75pt" strokecolor="#000000">
                <v:path arrowok="t"/>
              </v:shape>
            </v:group>
            <v:group style="position:absolute;left:867;top:14626;width:114;height:2" coordorigin="867,14626" coordsize="114,2">
              <v:shape style="position:absolute;left:867;top:14626;width:114;height:2" coordorigin="867,14626" coordsize="114,0" path="m980,14626l867,14626e" filled="false" stroked="true" strokeweight=".75pt" strokecolor="#000000">
                <v:path arrowok="t"/>
              </v:shape>
            </v:group>
            <v:group style="position:absolute;left:867;top:12371;width:114;height:2" coordorigin="867,12371" coordsize="114,2">
              <v:shape style="position:absolute;left:867;top:12371;width:114;height:2" coordorigin="867,12371" coordsize="114,0" path="m980,12371l867,12371e" filled="false" stroked="true" strokeweight=".75pt" strokecolor="#000000">
                <v:path arrowok="t"/>
              </v:shape>
            </v:group>
            <v:group style="position:absolute;left:867;top:10117;width:114;height:2" coordorigin="867,10117" coordsize="114,2">
              <v:shape style="position:absolute;left:867;top:10117;width:114;height:2" coordorigin="867,10117" coordsize="114,0" path="m980,10117l867,10117e" filled="false" stroked="true" strokeweight=".75pt" strokecolor="#000000">
                <v:path arrowok="t"/>
              </v:shape>
            </v:group>
            <v:group style="position:absolute;left:867;top:7863;width:114;height:2" coordorigin="867,7863" coordsize="114,2">
              <v:shape style="position:absolute;left:867;top:7863;width:114;height:2" coordorigin="867,7863" coordsize="114,0" path="m980,7863l867,7863e" filled="false" stroked="true" strokeweight=".75pt" strokecolor="#000000">
                <v:path arrowok="t"/>
              </v:shape>
            </v:group>
            <v:group style="position:absolute;left:867;top:5608;width:114;height:2" coordorigin="867,5608" coordsize="114,2">
              <v:shape style="position:absolute;left:867;top:5608;width:114;height:2" coordorigin="867,5608" coordsize="114,0" path="m980,5608l867,5608e" filled="false" stroked="true" strokeweight=".75pt" strokecolor="#000000">
                <v:path arrowok="t"/>
              </v:shape>
            </v:group>
            <v:group style="position:absolute;left:867;top:3354;width:114;height:2" coordorigin="867,3354" coordsize="114,2">
              <v:shape style="position:absolute;left:867;top:3354;width:114;height:2" coordorigin="867,3354" coordsize="114,0" path="m980,3354l867,3354e" filled="false" stroked="true" strokeweight=".75pt" strokecolor="#000000">
                <v:path arrowok="t"/>
              </v:shape>
            </v:group>
            <v:group style="position:absolute;left:867;top:1099;width:114;height:2" coordorigin="867,1099" coordsize="114,2">
              <v:shape style="position:absolute;left:867;top:1099;width:114;height:2" coordorigin="867,1099" coordsize="114,0" path="m980,1099l867,1099e" filled="false" stroked="true" strokeweight=".75pt" strokecolor="#000000">
                <v:path arrowok="t"/>
              </v:shape>
            </v:group>
            <v:group style="position:absolute;left:2322;top:14824;width:2;height:114" coordorigin="2322,14824" coordsize="2,114">
              <v:shape style="position:absolute;left:2322;top:14824;width:2;height:114" coordorigin="2322,14824" coordsize="0,114" path="m2322,14824l2322,14937e" filled="false" stroked="true" strokeweight=".75pt" strokecolor="#000000">
                <v:path arrowok="t"/>
              </v:shape>
            </v:group>
            <v:group style="position:absolute;left:3812;top:14824;width:2;height:114" coordorigin="3812,14824" coordsize="2,114">
              <v:shape style="position:absolute;left:3812;top:14824;width:2;height:114" coordorigin="3812,14824" coordsize="0,114" path="m3812,14824l3812,14937e" filled="false" stroked="true" strokeweight=".75pt" strokecolor="#000000">
                <v:path arrowok="t"/>
              </v:shape>
            </v:group>
            <v:group style="position:absolute;left:5301;top:14824;width:2;height:114" coordorigin="5301,14824" coordsize="2,114">
              <v:shape style="position:absolute;left:5301;top:14824;width:2;height:114" coordorigin="5301,14824" coordsize="0,114" path="m5301,14824l5301,14937e" filled="false" stroked="true" strokeweight=".75pt" strokecolor="#000000">
                <v:path arrowok="t"/>
              </v:shape>
            </v:group>
            <v:group style="position:absolute;left:6791;top:14824;width:2;height:114" coordorigin="6791,14824" coordsize="2,114">
              <v:shape style="position:absolute;left:6791;top:14824;width:2;height:114" coordorigin="6791,14824" coordsize="0,114" path="m6791,14824l6791,14937e" filled="false" stroked="true" strokeweight=".75pt" strokecolor="#000000">
                <v:path arrowok="t"/>
              </v:shape>
            </v:group>
            <v:group style="position:absolute;left:8281;top:14824;width:2;height:114" coordorigin="8281,14824" coordsize="2,114">
              <v:shape style="position:absolute;left:8281;top:14824;width:2;height:114" coordorigin="8281,14824" coordsize="0,114" path="m8281,14824l8281,14937e" filled="false" stroked="true" strokeweight=".75pt" strokecolor="#000000">
                <v:path arrowok="t"/>
              </v:shape>
            </v:group>
            <v:group style="position:absolute;left:9771;top:14824;width:2;height:114" coordorigin="9771,14824" coordsize="2,114">
              <v:shape style="position:absolute;left:9771;top:14824;width:2;height:114" coordorigin="9771,14824" coordsize="0,114" path="m9771,14824l9771,14937e" filled="false" stroked="true" strokeweight=".75pt" strokecolor="#000000">
                <v:path arrowok="t"/>
              </v:shape>
            </v:group>
            <v:group style="position:absolute;left:10940;top:14626;width:114;height:2" coordorigin="10940,14626" coordsize="114,2">
              <v:shape style="position:absolute;left:10940;top:14626;width:114;height:2" coordorigin="10940,14626" coordsize="114,0" path="m10940,14626l11053,14626e" filled="false" stroked="true" strokeweight=".75pt" strokecolor="#000000">
                <v:path arrowok="t"/>
              </v:shape>
            </v:group>
            <v:group style="position:absolute;left:10940;top:12371;width:114;height:2" coordorigin="10940,12371" coordsize="114,2">
              <v:shape style="position:absolute;left:10940;top:12371;width:114;height:2" coordorigin="10940,12371" coordsize="114,0" path="m10940,12371l11053,12371e" filled="false" stroked="true" strokeweight=".75pt" strokecolor="#000000">
                <v:path arrowok="t"/>
              </v:shape>
            </v:group>
            <v:group style="position:absolute;left:10940;top:10117;width:114;height:2" coordorigin="10940,10117" coordsize="114,2">
              <v:shape style="position:absolute;left:10940;top:10117;width:114;height:2" coordorigin="10940,10117" coordsize="114,0" path="m10940,10117l11053,10117e" filled="false" stroked="true" strokeweight=".75pt" strokecolor="#000000">
                <v:path arrowok="t"/>
              </v:shape>
            </v:group>
            <v:group style="position:absolute;left:10940;top:7863;width:114;height:2" coordorigin="10940,7863" coordsize="114,2">
              <v:shape style="position:absolute;left:10940;top:7863;width:114;height:2" coordorigin="10940,7863" coordsize="114,0" path="m10940,7863l11053,7863e" filled="false" stroked="true" strokeweight=".75pt" strokecolor="#000000">
                <v:path arrowok="t"/>
              </v:shape>
            </v:group>
            <v:group style="position:absolute;left:10940;top:5608;width:114;height:2" coordorigin="10940,5608" coordsize="114,2">
              <v:shape style="position:absolute;left:10940;top:5608;width:114;height:2" coordorigin="10940,5608" coordsize="114,0" path="m10940,5608l11053,5608e" filled="false" stroked="true" strokeweight=".75pt" strokecolor="#000000">
                <v:path arrowok="t"/>
              </v:shape>
            </v:group>
            <v:group style="position:absolute;left:10940;top:3354;width:114;height:2" coordorigin="10940,3354" coordsize="114,2">
              <v:shape style="position:absolute;left:10940;top:3354;width:114;height:2" coordorigin="10940,3354" coordsize="114,0" path="m10940,3354l11053,3354e" filled="false" stroked="true" strokeweight=".75pt" strokecolor="#000000">
                <v:path arrowok="t"/>
              </v:shape>
            </v:group>
            <v:group style="position:absolute;left:10940;top:1099;width:114;height:2" coordorigin="10940,1099" coordsize="114,2">
              <v:shape style="position:absolute;left:10940;top:1099;width:114;height:2" coordorigin="10940,1099" coordsize="114,0" path="m10940,1099l11053,1099e" filled="false" stroked="true" strokeweight=".75pt" strokecolor="#000000">
                <v:path arrowok="t"/>
              </v:shape>
            </v:group>
            <v:group style="position:absolute;left:980;top:901;width:9960;height:13923" coordorigin="980,901" coordsize="9960,13923">
              <v:shape style="position:absolute;left:980;top:901;width:9960;height:13923" coordorigin="980,901" coordsize="9960,13923" path="m980,14824l10940,14824,10940,901,980,901,980,1482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314.941986pt;width:14pt;height:156.4pt;mso-position-horizontal-relative:page;mso-position-vertical-relative:page;z-index:3568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71"/>
        <w:ind w:left="2154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"/>
        <w:rPr>
          <w:rFonts w:ascii="ＭＳ ゴシック" w:hAnsi="ＭＳ ゴシック" w:cs="ＭＳ ゴシック" w:eastAsia="ＭＳ ゴシック"/>
          <w:sz w:val="16"/>
          <w:szCs w:val="16"/>
        </w:rPr>
      </w:pPr>
    </w:p>
    <w:p>
      <w:pPr>
        <w:pStyle w:val="BodyText"/>
        <w:spacing w:line="240" w:lineRule="auto"/>
        <w:ind w:left="110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pStyle w:val="Heading1"/>
        <w:tabs>
          <w:tab w:pos="3277" w:val="left" w:leader="none"/>
          <w:tab w:pos="4825" w:val="left" w:leader="none"/>
          <w:tab w:pos="6315" w:val="left" w:leader="none"/>
          <w:tab w:pos="7805" w:val="left" w:leader="none"/>
          <w:tab w:pos="9294" w:val="left" w:leader="none"/>
        </w:tabs>
        <w:spacing w:line="240" w:lineRule="auto"/>
        <w:ind w:left="1788" w:right="0"/>
        <w:jc w:val="left"/>
      </w:pPr>
      <w:r>
        <w:rPr/>
        <w:t>−2</w:t>
        <w:tab/>
        <w:t>−1</w:t>
        <w:tab/>
        <w:t>0</w:t>
        <w:tab/>
        <w:t>1</w:t>
        <w:tab/>
        <w:t>2</w:t>
        <w:tab/>
        <w:t>3</w:t>
      </w:r>
    </w:p>
    <w:p>
      <w:pPr>
        <w:spacing w:after="0" w:line="240" w:lineRule="auto"/>
        <w:jc w:val="left"/>
        <w:sectPr>
          <w:type w:val="continuous"/>
          <w:pgSz w:w="11520" w:h="15840"/>
          <w:pgMar w:top="360" w:bottom="420" w:left="420" w:right="340"/>
        </w:sect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7"/>
        <w:rPr>
          <w:rFonts w:ascii="Helvetica" w:hAnsi="Helvetica" w:cs="Helvetica" w:eastAsia="Helvetica"/>
          <w:sz w:val="19"/>
          <w:szCs w:val="19"/>
        </w:rPr>
      </w:pPr>
    </w:p>
    <w:p>
      <w:pPr>
        <w:pStyle w:val="BodyText"/>
        <w:spacing w:line="240" w:lineRule="auto" w:before="71"/>
        <w:ind w:right="784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4"/>
        <w:rPr>
          <w:rFonts w:ascii="ＭＳ ゴシック" w:hAnsi="ＭＳ ゴシック" w:cs="ＭＳ ゴシック" w:eastAsia="ＭＳ ゴシック"/>
          <w:sz w:val="17"/>
          <w:szCs w:val="17"/>
        </w:rPr>
      </w:pPr>
    </w:p>
    <w:p>
      <w:pPr>
        <w:pStyle w:val="BodyText"/>
        <w:spacing w:line="240" w:lineRule="auto"/>
        <w:ind w:right="216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15"/>
          <w:szCs w:val="15"/>
        </w:rPr>
      </w:pPr>
    </w:p>
    <w:p>
      <w:pPr>
        <w:pStyle w:val="BodyText"/>
        <w:spacing w:line="240" w:lineRule="auto" w:before="71"/>
        <w:ind w:left="3588" w:right="40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tabs>
          <w:tab w:pos="6566" w:val="left" w:leader="none"/>
        </w:tabs>
        <w:spacing w:before="52"/>
        <w:ind w:left="222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sz w:val="20"/>
          <w:szCs w:val="20"/>
        </w:rPr>
        <w:t>2</w:t>
        <w:tab/>
      </w:r>
      <w:r>
        <w:rPr>
          <w:rFonts w:ascii="ＭＳ ゴシック" w:hAnsi="ＭＳ ゴシック" w:cs="ＭＳ ゴシック" w:eastAsia="ＭＳ ゴシック"/>
          <w:color w:val="0080FF"/>
          <w:position w:val="-8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40" w:lineRule="auto" w:before="57"/>
        <w:ind w:left="3588" w:right="1399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6" w:lineRule="exact" w:before="14"/>
        <w:ind w:left="3588" w:right="168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9" w:lineRule="exact"/>
        <w:ind w:left="3588" w:right="182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0" w:lineRule="exact"/>
        <w:ind w:left="3588" w:right="2006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6" w:lineRule="exact"/>
        <w:ind w:left="3588" w:right="259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5" w:lineRule="exact"/>
        <w:ind w:left="3588" w:right="259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5" w:lineRule="exact"/>
        <w:ind w:left="3588" w:right="2597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8" w:lineRule="exact"/>
        <w:ind w:left="3588" w:right="293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01" w:lineRule="exact"/>
        <w:ind w:left="3588" w:right="305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6" w:lineRule="exact"/>
        <w:ind w:left="3588" w:right="3150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1" w:lineRule="exact"/>
        <w:ind w:left="3588" w:right="3273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86" w:lineRule="exact"/>
        <w:ind w:left="3588" w:right="3292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1" w:lineRule="exact"/>
        <w:ind w:left="3588" w:right="3565"/>
        <w:jc w:val="center"/>
      </w:pP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7"/>
        </w:rPr>
        <w:t>●</w:t>
      </w:r>
      <w:r>
        <w:rPr>
          <w:spacing w:val="-80"/>
        </w:rPr>
      </w:r>
    </w:p>
    <w:p>
      <w:pPr>
        <w:pStyle w:val="BodyText"/>
        <w:spacing w:line="183" w:lineRule="exact"/>
        <w:ind w:left="3465" w:right="3655"/>
        <w:jc w:val="center"/>
      </w:pPr>
      <w:r>
        <w:rPr/>
        <w:pict>
          <v:shape style="position:absolute;margin-left:278.350006pt;margin-top:5.922101pt;width:6.6pt;height:8.35pt;mso-position-horizontal-relative:page;mso-position-vertical-relative:paragraph;z-index:-3464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72"/>
          <w:w w:val="90"/>
          <w:position w:val="-6"/>
        </w:rPr>
        <w:t>●</w:t>
      </w:r>
      <w:r>
        <w:rPr>
          <w:color w:val="0080FF"/>
          <w:spacing w:val="-72"/>
          <w:w w:val="90"/>
        </w:rPr>
        <w:t>●</w:t>
      </w:r>
      <w:r>
        <w:rPr>
          <w:spacing w:val="-72"/>
        </w:rPr>
      </w:r>
    </w:p>
    <w:p>
      <w:pPr>
        <w:tabs>
          <w:tab w:pos="4947" w:val="left" w:leader="none"/>
        </w:tabs>
        <w:spacing w:line="238" w:lineRule="exact" w:before="0"/>
        <w:ind w:left="222" w:right="0" w:firstLine="0"/>
        <w:jc w:val="lef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>
          <w:rFonts w:ascii="Helvetica" w:hAnsi="Helvetica" w:cs="Helvetica" w:eastAsia="Helvetica"/>
          <w:position w:val="-3"/>
          <w:sz w:val="20"/>
          <w:szCs w:val="20"/>
        </w:rPr>
        <w:t>1</w:t>
        <w:tab/>
      </w:r>
      <w:r>
        <w:rPr>
          <w:rFonts w:ascii="ＭＳ ゴシック" w:hAnsi="ＭＳ ゴシック" w:cs="ＭＳ ゴシック" w:eastAsia="ＭＳ ゴシック"/>
          <w:color w:val="0080FF"/>
          <w:spacing w:val="-80"/>
          <w:w w:val="95"/>
          <w:position w:val="-6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80"/>
          <w:w w:val="95"/>
          <w:position w:val="-12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color w:val="0080FF"/>
          <w:spacing w:val="-43"/>
          <w:w w:val="95"/>
          <w:position w:val="-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80FF"/>
          <w:spacing w:val="-43"/>
          <w:w w:val="95"/>
          <w:position w:val="-12"/>
          <w:sz w:val="16"/>
          <w:szCs w:val="16"/>
        </w:rPr>
      </w:r>
      <w:r>
        <w:rPr>
          <w:rFonts w:ascii="ＭＳ ゴシック" w:hAnsi="ＭＳ ゴシック" w:cs="ＭＳ ゴシック" w:eastAsia="ＭＳ ゴシック"/>
          <w:color w:val="0080FF"/>
          <w:w w:val="95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186" w:lineRule="exact"/>
        <w:ind w:left="2645" w:right="3655"/>
        <w:jc w:val="center"/>
      </w:pPr>
      <w:r>
        <w:rPr>
          <w:color w:val="0080FF"/>
          <w:spacing w:val="-44"/>
          <w:w w:val="90"/>
          <w:position w:val="-11"/>
        </w:rPr>
        <w:t>●</w:t>
      </w:r>
      <w:r>
        <w:rPr>
          <w:color w:val="0080FF"/>
          <w:spacing w:val="-44"/>
          <w:w w:val="90"/>
          <w:position w:val="-5"/>
        </w:rPr>
        <w:t>●</w:t>
      </w:r>
      <w:r>
        <w:rPr>
          <w:color w:val="0080FF"/>
          <w:spacing w:val="-44"/>
          <w:w w:val="90"/>
        </w:rPr>
        <w:t>●</w:t>
      </w:r>
      <w:r>
        <w:rPr>
          <w:spacing w:val="-44"/>
        </w:rPr>
      </w:r>
    </w:p>
    <w:p>
      <w:pPr>
        <w:pStyle w:val="BodyText"/>
        <w:spacing w:line="119" w:lineRule="exact"/>
        <w:ind w:left="2488" w:right="3655"/>
        <w:jc w:val="center"/>
      </w:pP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40" w:lineRule="exact"/>
        <w:ind w:left="2336" w:right="3655"/>
        <w:jc w:val="center"/>
      </w:pPr>
      <w:r>
        <w:rPr/>
        <w:pict>
          <v:shape style="position:absolute;margin-left:251.300003pt;margin-top:3.537091pt;width:6.6pt;height:8.35pt;mso-position-horizontal-relative:page;mso-position-vertical-relative:paragraph;z-index:-3462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5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81" w:lineRule="exact"/>
        <w:ind w:left="2241" w:right="3655"/>
        <w:jc w:val="center"/>
      </w:pPr>
      <w:r>
        <w:rPr/>
        <w:pict>
          <v:shape style="position:absolute;margin-left:248.880005pt;margin-top:4.492092pt;width:9pt;height:10.9pt;mso-position-horizontal-relative:page;mso-position-vertical-relative:paragraph;z-index:-34600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84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4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29" w:lineRule="exact"/>
        <w:ind w:left="2144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8" w:lineRule="exact"/>
        <w:ind w:left="2094" w:right="3655"/>
        <w:jc w:val="center"/>
      </w:pPr>
      <w:r>
        <w:rPr/>
        <w:pict>
          <v:shape style="position:absolute;margin-left:247.110001pt;margin-top:1.522086pt;width:.1pt;height:8.35pt;mso-position-horizontal-relative:page;mso-position-vertical-relative:paragraph;z-index:-3455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4" w:lineRule="exact"/>
        <w:ind w:left="2030" w:right="3655"/>
        <w:jc w:val="center"/>
      </w:pPr>
      <w:r>
        <w:rPr/>
        <w:pict>
          <v:shape style="position:absolute;margin-left:244.929993pt;margin-top:3.757087pt;width:.1pt;height:8.35pt;mso-position-horizontal-relative:page;mso-position-vertical-relative:paragraph;z-index:-3450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54"/>
          <w:w w:val="90"/>
          <w:position w:val="-4"/>
        </w:rPr>
        <w:t>●</w:t>
      </w:r>
      <w:r>
        <w:rPr>
          <w:color w:val="0080FF"/>
          <w:spacing w:val="-54"/>
          <w:w w:val="90"/>
        </w:rPr>
        <w:t>●</w:t>
      </w:r>
      <w:r>
        <w:rPr>
          <w:spacing w:val="-54"/>
        </w:rPr>
      </w:r>
    </w:p>
    <w:p>
      <w:pPr>
        <w:pStyle w:val="BodyText"/>
        <w:spacing w:line="139" w:lineRule="exact"/>
        <w:ind w:left="1986" w:right="3655"/>
        <w:jc w:val="center"/>
      </w:pPr>
      <w:r>
        <w:rPr/>
        <w:pict>
          <v:shape style="position:absolute;margin-left:242.029999pt;margin-top:3.472086pt;width:2.9pt;height:8.35pt;mso-position-horizontal-relative:page;mso-position-vertical-relative:paragraph;z-index:-3452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74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4"/>
        </w:rPr>
        <w:t>●</w:t>
      </w:r>
      <w:r>
        <w:rPr>
          <w:spacing w:val="-80"/>
        </w:rPr>
      </w:r>
    </w:p>
    <w:p>
      <w:pPr>
        <w:pStyle w:val="BodyText"/>
        <w:spacing w:line="88" w:lineRule="exact"/>
        <w:ind w:left="1870" w:right="365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7" w:lineRule="exact"/>
        <w:ind w:left="1499" w:right="3655"/>
        <w:jc w:val="center"/>
      </w:pPr>
      <w:r>
        <w:rPr>
          <w:color w:val="0080FF"/>
          <w:spacing w:val="-77"/>
          <w:w w:val="90"/>
          <w:position w:val="-12"/>
        </w:rPr>
        <w:t>●</w:t>
      </w:r>
      <w:r>
        <w:rPr>
          <w:color w:val="0080FF"/>
          <w:spacing w:val="-77"/>
          <w:w w:val="90"/>
          <w:position w:val="-8"/>
        </w:rPr>
        <w:t>●</w:t>
      </w:r>
      <w:r>
        <w:rPr>
          <w:color w:val="0080FF"/>
          <w:spacing w:val="-46"/>
          <w:w w:val="90"/>
          <w:position w:val="-8"/>
        </w:rPr>
        <w:t> </w:t>
      </w:r>
      <w:r>
        <w:rPr>
          <w:rFonts w:ascii="Times New Roman" w:hAnsi="Times New Roman" w:cs="Times New Roman" w:eastAsia="Times New Roman"/>
          <w:color w:val="0080FF"/>
          <w:spacing w:val="-46"/>
          <w:w w:val="90"/>
          <w:position w:val="-8"/>
        </w:rPr>
      </w:r>
      <w:r>
        <w:rPr>
          <w:color w:val="0080FF"/>
          <w:spacing w:val="-80"/>
          <w:w w:val="90"/>
          <w:position w:val="-3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215" w:lineRule="exact"/>
        <w:ind w:left="1173" w:right="3655"/>
        <w:jc w:val="center"/>
      </w:pPr>
      <w:r>
        <w:rPr/>
        <w:pict>
          <v:shape style="position:absolute;margin-left:218.110001pt;margin-top:6.29207pt;width:6.6pt;height:10.45pt;mso-position-horizontal-relative:page;mso-position-vertical-relative:paragraph;z-index:-3457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12"/>
        </w:rPr>
        <w:t>●</w:t>
      </w:r>
      <w:r>
        <w:rPr>
          <w:color w:val="0080FF"/>
          <w:spacing w:val="-80"/>
          <w:w w:val="90"/>
          <w:position w:val="-8"/>
        </w:rPr>
        <w:t>●</w:t>
      </w:r>
      <w:r>
        <w:rPr>
          <w:color w:val="0080FF"/>
          <w:spacing w:val="-30"/>
          <w:w w:val="90"/>
          <w:position w:val="-8"/>
        </w:rPr>
        <w:t> </w:t>
      </w:r>
      <w:r>
        <w:rPr>
          <w:rFonts w:ascii="Times New Roman" w:hAnsi="Times New Roman" w:cs="Times New Roman" w:eastAsia="Times New Roman"/>
          <w:color w:val="0080FF"/>
          <w:spacing w:val="-30"/>
          <w:w w:val="90"/>
          <w:position w:val="-8"/>
        </w:rPr>
      </w:r>
      <w:r>
        <w:rPr>
          <w:color w:val="0080FF"/>
          <w:spacing w:val="-80"/>
          <w:w w:val="90"/>
          <w:position w:val="-3"/>
        </w:rPr>
        <w:t>●</w:t>
      </w:r>
      <w:r>
        <w:rPr>
          <w:color w:val="0080FF"/>
          <w:spacing w:val="-80"/>
          <w:w w:val="90"/>
        </w:rPr>
        <w:t>●</w:t>
      </w:r>
      <w:r>
        <w:rPr>
          <w:spacing w:val="-80"/>
        </w:rPr>
      </w:r>
    </w:p>
    <w:p>
      <w:pPr>
        <w:pStyle w:val="BodyText"/>
        <w:spacing w:line="162" w:lineRule="exact"/>
        <w:ind w:left="717" w:right="3655"/>
        <w:jc w:val="center"/>
      </w:pPr>
      <w:r>
        <w:rPr/>
        <w:pict>
          <v:shape style="position:absolute;margin-left:213.639999pt;margin-top:1.837077pt;width:6.6pt;height:8.35pt;mso-position-horizontal-relative:page;mso-position-vertical-relative:paragraph;z-index:-3448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7"/>
        </w:rPr>
        <w:t>●</w:t>
      </w:r>
      <w:r>
        <w:rPr>
          <w:color w:val="0080FF"/>
          <w:spacing w:val="-80"/>
          <w:w w:val="90"/>
          <w:position w:val="-12"/>
        </w:rPr>
        <w:t>●</w:t>
      </w:r>
      <w:r>
        <w:rPr>
          <w:color w:val="0080FF"/>
          <w:spacing w:val="-17"/>
          <w:w w:val="90"/>
          <w:position w:val="-12"/>
        </w:rPr>
        <w:t> </w:t>
      </w:r>
      <w:r>
        <w:rPr>
          <w:rFonts w:ascii="Times New Roman" w:hAnsi="Times New Roman" w:cs="Times New Roman" w:eastAsia="Times New Roman"/>
          <w:color w:val="0080FF"/>
          <w:spacing w:val="-17"/>
          <w:w w:val="90"/>
          <w:position w:val="-12"/>
        </w:rPr>
      </w:r>
      <w:r>
        <w:rPr>
          <w:color w:val="0080FF"/>
          <w:w w:val="90"/>
        </w:rPr>
        <w:t>●</w:t>
      </w:r>
      <w:r>
        <w:rPr/>
      </w:r>
    </w:p>
    <w:p>
      <w:pPr>
        <w:spacing w:after="0" w:line="162" w:lineRule="exact"/>
        <w:jc w:val="center"/>
        <w:sectPr>
          <w:headerReference w:type="default" r:id="rId12"/>
          <w:pgSz w:w="11520" w:h="15840"/>
          <w:pgMar w:header="94" w:footer="234" w:top="360" w:bottom="420" w:left="420" w:right="340"/>
        </w:sectPr>
      </w:pPr>
    </w:p>
    <w:p>
      <w:pPr>
        <w:spacing w:line="240" w:lineRule="auto" w:before="5"/>
        <w:rPr>
          <w:rFonts w:ascii="ＭＳ ゴシック" w:hAnsi="ＭＳ ゴシック" w:cs="ＭＳ ゴシック" w:eastAsia="ＭＳ ゴシック"/>
          <w:sz w:val="22"/>
          <w:szCs w:val="22"/>
        </w:rPr>
      </w:pPr>
    </w:p>
    <w:p>
      <w:pPr>
        <w:pStyle w:val="Heading1"/>
        <w:spacing w:line="240" w:lineRule="auto"/>
        <w:ind w:left="204" w:right="2302"/>
        <w:jc w:val="center"/>
      </w:pPr>
      <w:r>
        <w:rPr/>
        <w:t>0</w:t>
      </w: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0"/>
        <w:rPr>
          <w:rFonts w:ascii="Helvetica" w:hAnsi="Helvetica" w:cs="Helvetica" w:eastAsia="Helvetica"/>
          <w:sz w:val="20"/>
          <w:szCs w:val="20"/>
        </w:rPr>
      </w:pPr>
    </w:p>
    <w:p>
      <w:pPr>
        <w:spacing w:line="240" w:lineRule="auto" w:before="1"/>
        <w:rPr>
          <w:rFonts w:ascii="Helvetica" w:hAnsi="Helvetica" w:cs="Helvetica" w:eastAsia="Helvetica"/>
          <w:sz w:val="25"/>
          <w:szCs w:val="25"/>
        </w:rPr>
      </w:pPr>
    </w:p>
    <w:p>
      <w:pPr>
        <w:pStyle w:val="BodyText"/>
        <w:spacing w:line="280" w:lineRule="exact"/>
        <w:ind w:right="0"/>
        <w:jc w:val="right"/>
      </w:pPr>
      <w:r>
        <w:rPr/>
        <w:pict>
          <v:shape style="position:absolute;margin-left:147.289993pt;margin-top:9.280825pt;width:6.6pt;height:11.05pt;mso-position-horizontal-relative:page;mso-position-vertical-relative:paragraph;z-index:-34456" type="#_x0000_t202" filled="false" stroked="false">
            <v:textbox inset="0,0,0,0">
              <w:txbxContent>
                <w:p>
                  <w:pPr>
                    <w:pStyle w:val="BodyText"/>
                    <w:spacing w:line="21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4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07"/>
          <w:w w:val="90"/>
        </w:rPr>
        <w:t>●</w:t>
      </w:r>
      <w:r>
        <w:rPr>
          <w:color w:val="0080FF"/>
          <w:spacing w:val="-107"/>
          <w:w w:val="90"/>
          <w:position w:val="-9"/>
        </w:rPr>
        <w:t>●</w:t>
      </w:r>
      <w:r>
        <w:rPr>
          <w:color w:val="0080FF"/>
          <w:spacing w:val="-107"/>
          <w:w w:val="90"/>
          <w:position w:val="-4"/>
        </w:rPr>
        <w:t>●</w:t>
      </w:r>
      <w:r>
        <w:rPr>
          <w:spacing w:val="-107"/>
        </w:rPr>
      </w:r>
    </w:p>
    <w:p>
      <w:pPr>
        <w:pStyle w:val="BodyText"/>
        <w:spacing w:line="139" w:lineRule="exact"/>
        <w:ind w:right="45"/>
        <w:jc w:val="right"/>
      </w:pPr>
      <w:r>
        <w:rPr/>
        <w:pict>
          <v:shape style="position:absolute;margin-left:144.830002pt;margin-top:3.54207pt;width:.2pt;height:8.35pt;mso-position-horizontal-relative:page;mso-position-vertical-relative:paragraph;z-index:-3436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129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6" w:lineRule="exact"/>
        <w:ind w:right="178"/>
        <w:jc w:val="right"/>
      </w:pPr>
      <w:r>
        <w:rPr/>
        <w:pict>
          <v:shape style="position:absolute;margin-left:144.830002pt;margin-top:2.34708pt;width:6.6pt;height:8.35pt;mso-position-horizontal-relative:page;mso-position-vertical-relative:paragraph;z-index:-3438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32"/>
          <w:w w:val="82"/>
        </w:rPr>
        <w:t>●</w:t>
      </w:r>
      <w:r>
        <w:rPr/>
      </w:r>
    </w:p>
    <w:p>
      <w:pPr>
        <w:pStyle w:val="BodyText"/>
        <w:spacing w:line="121" w:lineRule="exact"/>
        <w:ind w:right="178"/>
        <w:jc w:val="right"/>
      </w:pPr>
      <w:r>
        <w:rPr/>
        <w:pict>
          <v:shape style="position:absolute;margin-left:139.410004pt;margin-top:2.597081pt;width:5.45pt;height:8.35pt;mso-position-horizontal-relative:page;mso-position-vertical-relative:paragraph;z-index:-3440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24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32"/>
          <w:w w:val="82"/>
        </w:rPr>
        <w:t>●</w:t>
      </w:r>
      <w:r>
        <w:rPr/>
      </w:r>
    </w:p>
    <w:p>
      <w:pPr>
        <w:pStyle w:val="BodyText"/>
        <w:spacing w:line="129" w:lineRule="exact"/>
        <w:ind w:right="287"/>
        <w:jc w:val="right"/>
      </w:pPr>
      <w:r>
        <w:rPr/>
        <w:pict>
          <v:shape style="position:absolute;margin-left:139.410004pt;margin-top:2.897072pt;width:6.6pt;height:8.35pt;mso-position-horizontal-relative:page;mso-position-vertical-relative:paragraph;z-index:-34432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132"/>
          <w:w w:val="82"/>
        </w:rPr>
        <w:t>●</w:t>
      </w:r>
      <w:r>
        <w:rPr/>
      </w:r>
    </w:p>
    <w:p>
      <w:pPr>
        <w:tabs>
          <w:tab w:pos="2163" w:val="left" w:leader="none"/>
        </w:tabs>
        <w:spacing w:line="238" w:lineRule="exact" w:before="0"/>
        <w:ind w:left="0" w:right="287" w:firstLine="0"/>
        <w:jc w:val="right"/>
        <w:rPr>
          <w:rFonts w:ascii="ＭＳ ゴシック" w:hAnsi="ＭＳ ゴシック" w:cs="ＭＳ ゴシック" w:eastAsia="ＭＳ ゴシック"/>
          <w:sz w:val="16"/>
          <w:szCs w:val="16"/>
        </w:rPr>
      </w:pPr>
      <w:r>
        <w:rPr/>
        <w:pict>
          <v:shape style="position:absolute;margin-left:134.470001pt;margin-top:6.617071pt;width:6.6pt;height:8.35pt;mso-position-horizontal-relative:page;mso-position-vertical-relative:paragraph;z-index:-34168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Helvetica" w:hAnsi="Helvetica" w:cs="Helvetica" w:eastAsia="Helvetica"/>
          <w:sz w:val="20"/>
          <w:szCs w:val="20"/>
        </w:rPr>
        <w:t>−1</w:t>
        <w:tab/>
      </w:r>
      <w:r>
        <w:rPr>
          <w:rFonts w:ascii="ＭＳ ゴシック" w:hAnsi="ＭＳ ゴシック" w:cs="ＭＳ ゴシック" w:eastAsia="ＭＳ ゴシック"/>
          <w:color w:val="0080FF"/>
          <w:spacing w:val="-41"/>
          <w:w w:val="85"/>
          <w:position w:val="5"/>
          <w:sz w:val="16"/>
          <w:szCs w:val="16"/>
        </w:rPr>
        <w:t>●</w:t>
      </w:r>
      <w:r>
        <w:rPr>
          <w:rFonts w:ascii="ＭＳ ゴシック" w:hAnsi="ＭＳ ゴシック" w:cs="ＭＳ ゴシック" w:eastAsia="ＭＳ ゴシック"/>
          <w:sz w:val="16"/>
          <w:szCs w:val="16"/>
        </w:rPr>
      </w:r>
    </w:p>
    <w:p>
      <w:pPr>
        <w:pStyle w:val="BodyText"/>
        <w:spacing w:line="216" w:lineRule="exact" w:before="13"/>
        <w:ind w:right="356"/>
        <w:jc w:val="right"/>
      </w:pPr>
      <w:r>
        <w:rPr>
          <w:color w:val="0080FF"/>
          <w:spacing w:val="-72"/>
          <w:w w:val="85"/>
          <w:position w:val="-7"/>
        </w:rPr>
        <w:t>●</w:t>
      </w:r>
      <w:r>
        <w:rPr>
          <w:color w:val="0080FF"/>
          <w:spacing w:val="-72"/>
          <w:w w:val="85"/>
        </w:rPr>
        <w:t>●</w:t>
      </w:r>
      <w:r>
        <w:rPr>
          <w:spacing w:val="-72"/>
        </w:rPr>
      </w:r>
    </w:p>
    <w:p>
      <w:pPr>
        <w:pStyle w:val="BodyText"/>
        <w:spacing w:line="166" w:lineRule="exact"/>
        <w:ind w:right="369"/>
        <w:jc w:val="right"/>
      </w:pPr>
      <w:r>
        <w:rPr>
          <w:color w:val="0080FF"/>
          <w:spacing w:val="-80"/>
          <w:w w:val="85"/>
        </w:rPr>
        <w:t>●</w:t>
      </w:r>
      <w:r>
        <w:rPr>
          <w:color w:val="0080FF"/>
          <w:spacing w:val="-80"/>
          <w:w w:val="85"/>
          <w:position w:val="-7"/>
        </w:rPr>
        <w:t>●</w:t>
      </w:r>
      <w:r>
        <w:rPr>
          <w:spacing w:val="-80"/>
        </w:rPr>
      </w:r>
    </w:p>
    <w:p>
      <w:pPr>
        <w:pStyle w:val="BodyText"/>
        <w:spacing w:line="93" w:lineRule="exact"/>
        <w:ind w:right="459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98" w:lineRule="exact"/>
        <w:ind w:right="459"/>
        <w:jc w:val="right"/>
      </w:pPr>
      <w:r>
        <w:rPr>
          <w:color w:val="0080FF"/>
          <w:w w:val="90"/>
          <w:position w:val="-9"/>
        </w:rPr>
        <w:t>●</w:t>
      </w:r>
      <w:r>
        <w:rPr>
          <w:color w:val="0080FF"/>
          <w:spacing w:val="4"/>
          <w:w w:val="90"/>
          <w:position w:val="-9"/>
        </w:rPr>
        <w:t> </w:t>
      </w:r>
      <w:r>
        <w:rPr>
          <w:rFonts w:ascii="Times New Roman" w:hAnsi="Times New Roman" w:cs="Times New Roman" w:eastAsia="Times New Roman"/>
          <w:color w:val="0080FF"/>
          <w:spacing w:val="4"/>
          <w:w w:val="90"/>
          <w:position w:val="-9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07" w:lineRule="exact"/>
        <w:ind w:right="69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15" w:lineRule="exact"/>
        <w:ind w:right="693"/>
        <w:jc w:val="righ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25" w:lineRule="exact"/>
        <w:ind w:left="176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36" w:lineRule="exact"/>
        <w:ind w:left="176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50" w:lineRule="exact"/>
        <w:ind w:left="1768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9" w:lineRule="exact"/>
        <w:ind w:left="173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86" w:lineRule="exact"/>
        <w:ind w:left="1401" w:right="108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240" w:lineRule="auto" w:before="14"/>
        <w:ind w:left="1401" w:right="108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65" w:lineRule="exact" w:before="56"/>
        <w:ind w:left="1401" w:right="1084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Heading1"/>
        <w:spacing w:line="163" w:lineRule="exact"/>
        <w:ind w:left="105" w:right="0"/>
        <w:jc w:val="left"/>
      </w:pPr>
      <w:r>
        <w:rPr/>
        <w:t>−2</w:t>
      </w:r>
    </w:p>
    <w:p>
      <w:pPr>
        <w:pStyle w:val="BodyText"/>
        <w:spacing w:line="185" w:lineRule="exact"/>
        <w:ind w:left="204" w:right="515"/>
        <w:jc w:val="center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319" w:lineRule="exact"/>
        <w:ind w:left="845" w:right="0"/>
        <w:jc w:val="left"/>
      </w:pPr>
      <w:r>
        <w:rPr>
          <w:spacing w:val="-114"/>
          <w:w w:val="90"/>
        </w:rPr>
        <w:br w:type="column"/>
      </w:r>
      <w:r>
        <w:rPr>
          <w:color w:val="0080FF"/>
          <w:spacing w:val="-114"/>
          <w:w w:val="90"/>
          <w:position w:val="-16"/>
        </w:rPr>
        <w:t>●</w:t>
      </w:r>
      <w:r>
        <w:rPr>
          <w:color w:val="0080FF"/>
          <w:spacing w:val="-114"/>
          <w:w w:val="90"/>
          <w:position w:val="-11"/>
        </w:rPr>
        <w:t>●</w:t>
      </w:r>
      <w:r>
        <w:rPr>
          <w:color w:val="0080FF"/>
          <w:spacing w:val="-114"/>
          <w:w w:val="90"/>
          <w:position w:val="-7"/>
        </w:rPr>
        <w:t>●</w:t>
      </w:r>
      <w:r>
        <w:rPr>
          <w:color w:val="0080FF"/>
          <w:spacing w:val="-114"/>
          <w:w w:val="90"/>
          <w:position w:val="-3"/>
        </w:rPr>
        <w:t>●</w:t>
      </w:r>
      <w:r>
        <w:rPr>
          <w:color w:val="0080FF"/>
          <w:spacing w:val="-114"/>
          <w:w w:val="90"/>
        </w:rPr>
        <w:t>●</w:t>
      </w:r>
      <w:r>
        <w:rPr>
          <w:spacing w:val="-114"/>
        </w:rPr>
      </w:r>
    </w:p>
    <w:p>
      <w:pPr>
        <w:pStyle w:val="BodyText"/>
        <w:spacing w:line="183" w:lineRule="exact"/>
        <w:ind w:left="751" w:right="0"/>
        <w:jc w:val="left"/>
      </w:pPr>
      <w:r>
        <w:rPr/>
        <w:pict>
          <v:shape style="position:absolute;margin-left:197.899994pt;margin-top:-5.577912pt;width:7.55pt;height:12.45pt;mso-position-horizontal-relative:page;mso-position-vertical-relative:paragraph;z-index:-3428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  <w:position w:val="-7"/>
                    </w:rPr>
                    <w:t>●</w:t>
                  </w:r>
                  <w:r>
                    <w:rPr>
                      <w:color w:val="0080FF"/>
                      <w:spacing w:val="-113"/>
                      <w:w w:val="82"/>
                      <w:position w:val="-3"/>
                    </w:rPr>
                    <w:t>●</w:t>
                  </w: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199997pt;margin-top:4.752088pt;width:.1pt;height:10.4pt;mso-position-horizontal-relative:page;mso-position-vertical-relative:paragraph;z-index:-34216" type="#_x0000_t202" filled="false" stroked="false">
            <v:textbox inset="0,0,0,0">
              <w:txbxContent>
                <w:p>
                  <w:pPr>
                    <w:pStyle w:val="BodyText"/>
                    <w:spacing w:line="20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3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36"/>
          <w:w w:val="90"/>
          <w:position w:val="-3"/>
        </w:rPr>
        <w:t>●</w:t>
      </w:r>
      <w:r>
        <w:rPr>
          <w:color w:val="0080FF"/>
          <w:spacing w:val="-36"/>
          <w:w w:val="90"/>
        </w:rPr>
        <w:t>●</w:t>
      </w:r>
      <w:r>
        <w:rPr>
          <w:spacing w:val="-36"/>
        </w:rPr>
      </w:r>
    </w:p>
    <w:p>
      <w:pPr>
        <w:pStyle w:val="BodyText"/>
        <w:spacing w:line="165" w:lineRule="exact"/>
        <w:ind w:left="559" w:right="6996"/>
        <w:jc w:val="center"/>
      </w:pPr>
      <w:r>
        <w:rPr>
          <w:color w:val="0080FF"/>
          <w:spacing w:val="-96"/>
          <w:w w:val="90"/>
          <w:position w:val="-7"/>
        </w:rPr>
        <w:t>●</w:t>
      </w:r>
      <w:r>
        <w:rPr>
          <w:color w:val="0080FF"/>
          <w:spacing w:val="-96"/>
          <w:w w:val="90"/>
          <w:position w:val="-3"/>
        </w:rPr>
        <w:t>●</w:t>
      </w:r>
      <w:r>
        <w:rPr>
          <w:color w:val="0080FF"/>
          <w:spacing w:val="-96"/>
          <w:w w:val="90"/>
        </w:rPr>
        <w:t>●</w:t>
      </w:r>
      <w:r>
        <w:rPr>
          <w:spacing w:val="-96"/>
        </w:rPr>
      </w:r>
    </w:p>
    <w:p>
      <w:pPr>
        <w:pStyle w:val="BodyText"/>
        <w:spacing w:line="172" w:lineRule="exact"/>
        <w:ind w:left="538" w:right="7150"/>
        <w:jc w:val="center"/>
      </w:pPr>
      <w:r>
        <w:rPr>
          <w:color w:val="0080FF"/>
          <w:spacing w:val="-107"/>
          <w:w w:val="90"/>
          <w:position w:val="-7"/>
        </w:rPr>
        <w:t>●</w:t>
      </w:r>
      <w:r>
        <w:rPr>
          <w:color w:val="0080FF"/>
          <w:spacing w:val="-107"/>
          <w:w w:val="90"/>
          <w:position w:val="-3"/>
        </w:rPr>
        <w:t>●</w:t>
      </w:r>
      <w:r>
        <w:rPr>
          <w:color w:val="0080FF"/>
          <w:spacing w:val="-107"/>
          <w:w w:val="90"/>
          <w:position w:val="-12"/>
        </w:rPr>
        <w:t>●</w:t>
      </w:r>
      <w:r>
        <w:rPr>
          <w:color w:val="0080FF"/>
          <w:spacing w:val="-49"/>
          <w:w w:val="90"/>
          <w:position w:val="-12"/>
        </w:rPr>
        <w:t> </w:t>
      </w:r>
      <w:r>
        <w:rPr>
          <w:rFonts w:ascii="Times New Roman" w:hAnsi="Times New Roman" w:cs="Times New Roman" w:eastAsia="Times New Roman"/>
          <w:color w:val="0080FF"/>
          <w:spacing w:val="-49"/>
          <w:w w:val="90"/>
          <w:position w:val="-12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28" w:lineRule="exact"/>
        <w:ind w:left="576" w:right="0"/>
        <w:jc w:val="left"/>
      </w:pPr>
      <w:r>
        <w:rPr>
          <w:color w:val="0080FF"/>
          <w:spacing w:val="-107"/>
          <w:w w:val="90"/>
        </w:rPr>
        <w:t>●</w:t>
      </w:r>
      <w:r>
        <w:rPr>
          <w:color w:val="0080FF"/>
          <w:spacing w:val="-107"/>
          <w:w w:val="90"/>
          <w:position w:val="-8"/>
        </w:rPr>
        <w:t>●</w:t>
      </w:r>
      <w:r>
        <w:rPr>
          <w:color w:val="0080FF"/>
          <w:spacing w:val="-107"/>
          <w:w w:val="90"/>
          <w:position w:val="-3"/>
        </w:rPr>
        <w:t>●</w:t>
      </w:r>
      <w:r>
        <w:rPr>
          <w:spacing w:val="-107"/>
        </w:rPr>
      </w:r>
    </w:p>
    <w:p>
      <w:pPr>
        <w:pStyle w:val="BodyText"/>
        <w:spacing w:line="151" w:lineRule="exact"/>
        <w:ind w:left="336" w:right="0"/>
        <w:jc w:val="left"/>
      </w:pPr>
      <w:r>
        <w:rPr/>
        <w:pict>
          <v:shape style="position:absolute;margin-left:173.429993pt;margin-top:4.062090pt;width:6.6pt;height:8.35pt;mso-position-horizontal-relative:page;mso-position-vertical-relative:paragraph;z-index:-34240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  <w:position w:val="-3"/>
        </w:rPr>
        <w:t>●</w:t>
      </w:r>
      <w:r>
        <w:rPr>
          <w:color w:val="0080FF"/>
          <w:spacing w:val="-80"/>
          <w:w w:val="90"/>
          <w:position w:val="-8"/>
        </w:rPr>
        <w:t>●</w:t>
      </w:r>
      <w:r>
        <w:rPr>
          <w:color w:val="0080FF"/>
          <w:spacing w:val="-53"/>
          <w:w w:val="90"/>
          <w:position w:val="-8"/>
        </w:rPr>
        <w:t> </w:t>
      </w:r>
      <w:r>
        <w:rPr>
          <w:rFonts w:ascii="Times New Roman" w:hAnsi="Times New Roman" w:cs="Times New Roman" w:eastAsia="Times New Roman"/>
          <w:color w:val="0080FF"/>
          <w:spacing w:val="-53"/>
          <w:w w:val="90"/>
          <w:position w:val="-8"/>
        </w:rPr>
      </w:r>
      <w:r>
        <w:rPr>
          <w:color w:val="0080FF"/>
          <w:w w:val="90"/>
        </w:rPr>
        <w:t>●</w:t>
      </w:r>
      <w:r>
        <w:rPr/>
      </w:r>
    </w:p>
    <w:p>
      <w:pPr>
        <w:pStyle w:val="BodyText"/>
        <w:spacing w:line="129" w:lineRule="exact"/>
        <w:ind w:left="291" w:right="0"/>
        <w:jc w:val="left"/>
      </w:pPr>
      <w:r>
        <w:rPr/>
        <w:pict>
          <v:shape style="position:absolute;margin-left:165.720001pt;margin-top:3.142077pt;width:5.5pt;height:8.35pt;mso-position-horizontal-relative:page;mso-position-vertical-relative:paragraph;z-index:-34264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right="0"/>
                    <w:jc w:val="left"/>
                  </w:pPr>
                  <w:r>
                    <w:rPr>
                      <w:color w:val="0080FF"/>
                      <w:spacing w:val="-2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3"/>
        </w:rPr>
        <w:t>●</w:t>
      </w:r>
      <w:r>
        <w:rPr>
          <w:spacing w:val="-80"/>
        </w:rPr>
      </w:r>
    </w:p>
    <w:p>
      <w:pPr>
        <w:pStyle w:val="BodyText"/>
        <w:spacing w:line="92" w:lineRule="exact"/>
        <w:ind w:left="182" w:right="0"/>
        <w:jc w:val="left"/>
      </w:pPr>
      <w:r>
        <w:rPr/>
        <w:pict>
          <v:shape style="position:absolute;margin-left:164.279999pt;margin-top:1.20208pt;width:.1pt;height:12.95pt;mso-position-horizontal-relative:page;mso-position-vertical-relative:paragraph;z-index:-34336" type="#_x0000_t202" filled="false" stroked="false">
            <v:textbox inset="0,0,0,0">
              <w:txbxContent>
                <w:p>
                  <w:pPr>
                    <w:pStyle w:val="BodyText"/>
                    <w:spacing w:line="255" w:lineRule="exact"/>
                    <w:ind w:right="0"/>
                    <w:jc w:val="left"/>
                  </w:pP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  <w:position w:val="-8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92" w:lineRule="exact"/>
        <w:ind w:left="153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pStyle w:val="BodyText"/>
        <w:spacing w:line="143" w:lineRule="exact"/>
        <w:ind w:left="153" w:right="0"/>
        <w:jc w:val="left"/>
      </w:pPr>
      <w:r>
        <w:rPr/>
        <w:pict>
          <v:shape style="position:absolute;margin-left:161.889999pt;margin-top:3.647084pt;width:2.4pt;height:13.15pt;mso-position-horizontal-relative:page;mso-position-vertical-relative:paragraph;z-index:-34312" type="#_x0000_t202" filled="false" stroked="false">
            <v:textbox inset="0,0,0,0">
              <w:txbxContent>
                <w:p>
                  <w:pPr>
                    <w:pStyle w:val="BodyText"/>
                    <w:spacing w:line="263" w:lineRule="exact"/>
                    <w:ind w:right="0"/>
                    <w:jc w:val="left"/>
                  </w:pPr>
                  <w:r>
                    <w:rPr>
                      <w:color w:val="0080FF"/>
                      <w:spacing w:val="-84"/>
                      <w:w w:val="82"/>
                      <w:position w:val="-9"/>
                    </w:rPr>
                    <w:t>●</w:t>
                  </w:r>
                  <w:r>
                    <w:rPr>
                      <w:color w:val="0080FF"/>
                      <w:spacing w:val="-132"/>
                      <w:w w:val="82"/>
                    </w:rPr>
                    <w:t>●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color w:val="0080FF"/>
          <w:spacing w:val="-80"/>
          <w:w w:val="90"/>
        </w:rPr>
        <w:t>●</w:t>
      </w:r>
      <w:r>
        <w:rPr>
          <w:color w:val="0080FF"/>
          <w:spacing w:val="-80"/>
          <w:w w:val="90"/>
          <w:position w:val="-4"/>
        </w:rPr>
        <w:t>●</w:t>
      </w:r>
      <w:r>
        <w:rPr>
          <w:spacing w:val="-80"/>
        </w:rPr>
      </w:r>
    </w:p>
    <w:p>
      <w:pPr>
        <w:pStyle w:val="BodyText"/>
        <w:spacing w:line="95" w:lineRule="exact"/>
        <w:ind w:left="105" w:right="0"/>
        <w:jc w:val="left"/>
      </w:pPr>
      <w:r>
        <w:rPr>
          <w:color w:val="0080FF"/>
          <w:spacing w:val="-84"/>
          <w:w w:val="82"/>
        </w:rPr>
        <w:t>●</w:t>
      </w:r>
      <w:r>
        <w:rPr/>
      </w:r>
    </w:p>
    <w:p>
      <w:pPr>
        <w:pStyle w:val="BodyText"/>
        <w:spacing w:line="146" w:lineRule="exact"/>
        <w:ind w:left="105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after="0" w:line="146" w:lineRule="exact"/>
        <w:jc w:val="left"/>
        <w:sectPr>
          <w:type w:val="continuous"/>
          <w:pgSz w:w="11520" w:h="15840"/>
          <w:pgMar w:top="360" w:bottom="420" w:left="420" w:right="340"/>
          <w:cols w:num="2" w:equalWidth="0">
            <w:col w:w="2658" w:space="54"/>
            <w:col w:w="8048"/>
          </w:cols>
        </w:sectPr>
      </w:pPr>
    </w:p>
    <w:p>
      <w:pPr>
        <w:spacing w:line="240" w:lineRule="auto" w:before="9"/>
        <w:rPr>
          <w:rFonts w:ascii="ＭＳ ゴシック" w:hAnsi="ＭＳ ゴシック" w:cs="ＭＳ ゴシック" w:eastAsia="ＭＳ ゴシック"/>
          <w:sz w:val="15"/>
          <w:szCs w:val="15"/>
        </w:rPr>
      </w:pPr>
      <w:r>
        <w:rPr/>
        <w:pict>
          <v:group style="position:absolute;margin-left:42.974998pt;margin-top:39.014999pt;width:510.1pt;height:708.25pt;mso-position-horizontal-relative:page;mso-position-vertical-relative:page;z-index:-34672" coordorigin="859,780" coordsize="10202,14165">
            <v:group style="position:absolute;left:1112;top:788;width:2;height:114" coordorigin="1112,788" coordsize="2,114">
              <v:shape style="position:absolute;left:1112;top:788;width:2;height:114" coordorigin="1112,788" coordsize="0,114" path="m1112,901l1112,788e" filled="false" stroked="true" strokeweight=".75pt" strokecolor="#000000">
                <v:path arrowok="t"/>
              </v:shape>
            </v:group>
            <v:group style="position:absolute;left:2655;top:788;width:2;height:114" coordorigin="2655,788" coordsize="2,114">
              <v:shape style="position:absolute;left:2655;top:788;width:2;height:114" coordorigin="2655,788" coordsize="0,114" path="m2655,901l2655,788e" filled="false" stroked="true" strokeweight=".75pt" strokecolor="#000000">
                <v:path arrowok="t"/>
              </v:shape>
            </v:group>
            <v:group style="position:absolute;left:4198;top:788;width:2;height:114" coordorigin="4198,788" coordsize="2,114">
              <v:shape style="position:absolute;left:4198;top:788;width:2;height:114" coordorigin="4198,788" coordsize="0,114" path="m4198,901l4198,788e" filled="false" stroked="true" strokeweight=".75pt" strokecolor="#000000">
                <v:path arrowok="t"/>
              </v:shape>
            </v:group>
            <v:group style="position:absolute;left:5740;top:788;width:2;height:114" coordorigin="5740,788" coordsize="2,114">
              <v:shape style="position:absolute;left:5740;top:788;width:2;height:114" coordorigin="5740,788" coordsize="0,114" path="m5740,901l5740,788e" filled="false" stroked="true" strokeweight=".75pt" strokecolor="#000000">
                <v:path arrowok="t"/>
              </v:shape>
            </v:group>
            <v:group style="position:absolute;left:7283;top:788;width:2;height:114" coordorigin="7283,788" coordsize="2,114">
              <v:shape style="position:absolute;left:7283;top:788;width:2;height:114" coordorigin="7283,788" coordsize="0,114" path="m7283,901l7283,788e" filled="false" stroked="true" strokeweight=".75pt" strokecolor="#000000">
                <v:path arrowok="t"/>
              </v:shape>
            </v:group>
            <v:group style="position:absolute;left:8826;top:788;width:2;height:114" coordorigin="8826,788" coordsize="2,114">
              <v:shape style="position:absolute;left:8826;top:788;width:2;height:114" coordorigin="8826,788" coordsize="0,114" path="m8826,901l8826,788e" filled="false" stroked="true" strokeweight=".75pt" strokecolor="#000000">
                <v:path arrowok="t"/>
              </v:shape>
            </v:group>
            <v:group style="position:absolute;left:10369;top:788;width:2;height:114" coordorigin="10369,788" coordsize="2,114">
              <v:shape style="position:absolute;left:10369;top:788;width:2;height:114" coordorigin="10369,788" coordsize="0,114" path="m10369,901l10369,788e" filled="false" stroked="true" strokeweight=".75pt" strokecolor="#000000">
                <v:path arrowok="t"/>
              </v:shape>
            </v:group>
            <v:group style="position:absolute;left:867;top:14685;width:114;height:2" coordorigin="867,14685" coordsize="114,2">
              <v:shape style="position:absolute;left:867;top:14685;width:114;height:2" coordorigin="867,14685" coordsize="114,0" path="m980,14685l867,14685e" filled="false" stroked="true" strokeweight=".75pt" strokecolor="#000000">
                <v:path arrowok="t"/>
              </v:shape>
            </v:group>
            <v:group style="position:absolute;left:867;top:12411;width:114;height:2" coordorigin="867,12411" coordsize="114,2">
              <v:shape style="position:absolute;left:867;top:12411;width:114;height:2" coordorigin="867,12411" coordsize="114,0" path="m980,12411l867,12411e" filled="false" stroked="true" strokeweight=".75pt" strokecolor="#000000">
                <v:path arrowok="t"/>
              </v:shape>
            </v:group>
            <v:group style="position:absolute;left:867;top:10137;width:114;height:2" coordorigin="867,10137" coordsize="114,2">
              <v:shape style="position:absolute;left:867;top:10137;width:114;height:2" coordorigin="867,10137" coordsize="114,0" path="m980,10137l867,10137e" filled="false" stroked="true" strokeweight=".75pt" strokecolor="#000000">
                <v:path arrowok="t"/>
              </v:shape>
            </v:group>
            <v:group style="position:absolute;left:867;top:7863;width:114;height:2" coordorigin="867,7863" coordsize="114,2">
              <v:shape style="position:absolute;left:867;top:7863;width:114;height:2" coordorigin="867,7863" coordsize="114,0" path="m980,7863l867,7863e" filled="false" stroked="true" strokeweight=".75pt" strokecolor="#000000">
                <v:path arrowok="t"/>
              </v:shape>
            </v:group>
            <v:group style="position:absolute;left:867;top:5589;width:114;height:2" coordorigin="867,5589" coordsize="114,2">
              <v:shape style="position:absolute;left:867;top:5589;width:114;height:2" coordorigin="867,5589" coordsize="114,0" path="m980,5589l867,5589e" filled="false" stroked="true" strokeweight=".75pt" strokecolor="#000000">
                <v:path arrowok="t"/>
              </v:shape>
            </v:group>
            <v:group style="position:absolute;left:867;top:3315;width:114;height:2" coordorigin="867,3315" coordsize="114,2">
              <v:shape style="position:absolute;left:867;top:3315;width:114;height:2" coordorigin="867,3315" coordsize="114,0" path="m980,3315l867,3315e" filled="false" stroked="true" strokeweight=".75pt" strokecolor="#000000">
                <v:path arrowok="t"/>
              </v:shape>
            </v:group>
            <v:group style="position:absolute;left:867;top:1040;width:114;height:2" coordorigin="867,1040" coordsize="114,2">
              <v:shape style="position:absolute;left:867;top:1040;width:114;height:2" coordorigin="867,1040" coordsize="114,0" path="m980,1040l867,1040e" filled="false" stroked="true" strokeweight=".75pt" strokecolor="#000000">
                <v:path arrowok="t"/>
              </v:shape>
            </v:group>
            <v:group style="position:absolute;left:1112;top:14824;width:2;height:114" coordorigin="1112,14824" coordsize="2,114">
              <v:shape style="position:absolute;left:1112;top:14824;width:2;height:114" coordorigin="1112,14824" coordsize="0,114" path="m1112,14824l1112,14937e" filled="false" stroked="true" strokeweight=".75pt" strokecolor="#000000">
                <v:path arrowok="t"/>
              </v:shape>
            </v:group>
            <v:group style="position:absolute;left:2655;top:14824;width:2;height:114" coordorigin="2655,14824" coordsize="2,114">
              <v:shape style="position:absolute;left:2655;top:14824;width:2;height:114" coordorigin="2655,14824" coordsize="0,114" path="m2655,14824l2655,14937e" filled="false" stroked="true" strokeweight=".75pt" strokecolor="#000000">
                <v:path arrowok="t"/>
              </v:shape>
            </v:group>
            <v:group style="position:absolute;left:4198;top:14824;width:2;height:114" coordorigin="4198,14824" coordsize="2,114">
              <v:shape style="position:absolute;left:4198;top:14824;width:2;height:114" coordorigin="4198,14824" coordsize="0,114" path="m4198,14824l4198,14937e" filled="false" stroked="true" strokeweight=".75pt" strokecolor="#000000">
                <v:path arrowok="t"/>
              </v:shape>
            </v:group>
            <v:group style="position:absolute;left:5740;top:14824;width:2;height:114" coordorigin="5740,14824" coordsize="2,114">
              <v:shape style="position:absolute;left:5740;top:14824;width:2;height:114" coordorigin="5740,14824" coordsize="0,114" path="m5740,14824l5740,14937e" filled="false" stroked="true" strokeweight=".75pt" strokecolor="#000000">
                <v:path arrowok="t"/>
              </v:shape>
            </v:group>
            <v:group style="position:absolute;left:7283;top:14824;width:2;height:114" coordorigin="7283,14824" coordsize="2,114">
              <v:shape style="position:absolute;left:7283;top:14824;width:2;height:114" coordorigin="7283,14824" coordsize="0,114" path="m7283,14824l7283,14937e" filled="false" stroked="true" strokeweight=".75pt" strokecolor="#000000">
                <v:path arrowok="t"/>
              </v:shape>
            </v:group>
            <v:group style="position:absolute;left:8826;top:14824;width:2;height:114" coordorigin="8826,14824" coordsize="2,114">
              <v:shape style="position:absolute;left:8826;top:14824;width:2;height:114" coordorigin="8826,14824" coordsize="0,114" path="m8826,14824l8826,14937e" filled="false" stroked="true" strokeweight=".75pt" strokecolor="#000000">
                <v:path arrowok="t"/>
              </v:shape>
            </v:group>
            <v:group style="position:absolute;left:10369;top:14824;width:2;height:114" coordorigin="10369,14824" coordsize="2,114">
              <v:shape style="position:absolute;left:10369;top:14824;width:2;height:114" coordorigin="10369,14824" coordsize="0,114" path="m10369,14824l10369,14937e" filled="false" stroked="true" strokeweight=".75pt" strokecolor="#000000">
                <v:path arrowok="t"/>
              </v:shape>
            </v:group>
            <v:group style="position:absolute;left:10940;top:14685;width:114;height:2" coordorigin="10940,14685" coordsize="114,2">
              <v:shape style="position:absolute;left:10940;top:14685;width:114;height:2" coordorigin="10940,14685" coordsize="114,0" path="m10940,14685l11053,14685e" filled="false" stroked="true" strokeweight=".75pt" strokecolor="#000000">
                <v:path arrowok="t"/>
              </v:shape>
            </v:group>
            <v:group style="position:absolute;left:10940;top:12411;width:114;height:2" coordorigin="10940,12411" coordsize="114,2">
              <v:shape style="position:absolute;left:10940;top:12411;width:114;height:2" coordorigin="10940,12411" coordsize="114,0" path="m10940,12411l11053,12411e" filled="false" stroked="true" strokeweight=".75pt" strokecolor="#000000">
                <v:path arrowok="t"/>
              </v:shape>
            </v:group>
            <v:group style="position:absolute;left:10940;top:10137;width:114;height:2" coordorigin="10940,10137" coordsize="114,2">
              <v:shape style="position:absolute;left:10940;top:10137;width:114;height:2" coordorigin="10940,10137" coordsize="114,0" path="m10940,10137l11053,10137e" filled="false" stroked="true" strokeweight=".75pt" strokecolor="#000000">
                <v:path arrowok="t"/>
              </v:shape>
            </v:group>
            <v:group style="position:absolute;left:10940;top:7863;width:114;height:2" coordorigin="10940,7863" coordsize="114,2">
              <v:shape style="position:absolute;left:10940;top:7863;width:114;height:2" coordorigin="10940,7863" coordsize="114,0" path="m10940,7863l11053,7863e" filled="false" stroked="true" strokeweight=".75pt" strokecolor="#000000">
                <v:path arrowok="t"/>
              </v:shape>
            </v:group>
            <v:group style="position:absolute;left:10940;top:5589;width:114;height:2" coordorigin="10940,5589" coordsize="114,2">
              <v:shape style="position:absolute;left:10940;top:5589;width:114;height:2" coordorigin="10940,5589" coordsize="114,0" path="m10940,5589l11053,5589e" filled="false" stroked="true" strokeweight=".75pt" strokecolor="#000000">
                <v:path arrowok="t"/>
              </v:shape>
            </v:group>
            <v:group style="position:absolute;left:10940;top:3315;width:114;height:2" coordorigin="10940,3315" coordsize="114,2">
              <v:shape style="position:absolute;left:10940;top:3315;width:114;height:2" coordorigin="10940,3315" coordsize="114,0" path="m10940,3315l11053,3315e" filled="false" stroked="true" strokeweight=".75pt" strokecolor="#000000">
                <v:path arrowok="t"/>
              </v:shape>
            </v:group>
            <v:group style="position:absolute;left:10940;top:1040;width:114;height:2" coordorigin="10940,1040" coordsize="114,2">
              <v:shape style="position:absolute;left:10940;top:1040;width:114;height:2" coordorigin="10940,1040" coordsize="114,0" path="m10940,1040l11053,1040e" filled="false" stroked="true" strokeweight=".75pt" strokecolor="#000000">
                <v:path arrowok="t"/>
              </v:shape>
            </v:group>
            <v:group style="position:absolute;left:980;top:901;width:9960;height:13923" coordorigin="980,901" coordsize="9960,13923">
              <v:shape style="position:absolute;left:980;top:901;width:9960;height:13923" coordorigin="980,901" coordsize="9960,13923" path="m980,14824l10940,14824,10940,901,980,901,980,14824xe" filled="false" stroked="true" strokeweight=".7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3.896224pt;margin-top:314.941986pt;width:14pt;height:156.4pt;mso-position-horizontal-relative:page;mso-position-vertical-relative:page;z-index:4096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Helvetica" w:hAnsi="Helvetica" w:cs="Helvetica" w:eastAsia="Helvetica"/>
                      <w:sz w:val="24"/>
                      <w:szCs w:val="24"/>
                    </w:rPr>
                  </w:pPr>
                  <w:r>
                    <w:rPr>
                      <w:rFonts w:ascii="Helvetica"/>
                      <w:sz w:val="24"/>
                    </w:rPr>
                    <w:t>Quantiles of standard no</w:t>
                  </w:r>
                  <w:r>
                    <w:rPr>
                      <w:rFonts w:ascii="Helvetica"/>
                      <w:spacing w:val="6"/>
                      <w:sz w:val="24"/>
                    </w:rPr>
                    <w:t>r</w:t>
                  </w:r>
                  <w:r>
                    <w:rPr>
                      <w:rFonts w:ascii="Helvetica"/>
                      <w:sz w:val="24"/>
                    </w:rPr>
                    <w:t>mal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 w:before="71"/>
        <w:ind w:left="110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4"/>
        <w:rPr>
          <w:rFonts w:ascii="ＭＳ ゴシック" w:hAnsi="ＭＳ ゴシック" w:cs="ＭＳ ゴシック" w:eastAsia="ＭＳ ゴシック"/>
          <w:sz w:val="17"/>
          <w:szCs w:val="17"/>
        </w:rPr>
      </w:pPr>
    </w:p>
    <w:p>
      <w:pPr>
        <w:pStyle w:val="BodyText"/>
        <w:spacing w:line="240" w:lineRule="auto"/>
        <w:ind w:left="1106" w:right="0"/>
        <w:jc w:val="left"/>
      </w:pPr>
      <w:r>
        <w:rPr>
          <w:color w:val="0080FF"/>
          <w:w w:val="82"/>
        </w:rPr>
        <w:t>●</w:t>
      </w:r>
      <w:r>
        <w:rPr/>
      </w: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0"/>
        <w:rPr>
          <w:rFonts w:ascii="ＭＳ ゴシック" w:hAnsi="ＭＳ ゴシック" w:cs="ＭＳ ゴシック" w:eastAsia="ＭＳ ゴシック"/>
          <w:sz w:val="20"/>
          <w:szCs w:val="20"/>
        </w:rPr>
      </w:pPr>
    </w:p>
    <w:p>
      <w:pPr>
        <w:spacing w:line="240" w:lineRule="auto" w:before="10"/>
        <w:rPr>
          <w:rFonts w:ascii="ＭＳ ゴシック" w:hAnsi="ＭＳ ゴシック" w:cs="ＭＳ ゴシック" w:eastAsia="ＭＳ ゴシック"/>
          <w:sz w:val="21"/>
          <w:szCs w:val="21"/>
        </w:rPr>
      </w:pPr>
    </w:p>
    <w:p>
      <w:pPr>
        <w:pStyle w:val="Heading1"/>
        <w:tabs>
          <w:tab w:pos="3721" w:val="left" w:leader="none"/>
          <w:tab w:pos="5264" w:val="left" w:leader="none"/>
          <w:tab w:pos="6807" w:val="left" w:leader="none"/>
          <w:tab w:pos="8350" w:val="left" w:leader="none"/>
          <w:tab w:pos="9893" w:val="left" w:leader="none"/>
        </w:tabs>
        <w:spacing w:line="240" w:lineRule="auto"/>
        <w:ind w:left="2121" w:right="0"/>
        <w:jc w:val="left"/>
      </w:pPr>
      <w:r>
        <w:rPr/>
        <w:t>−1</w:t>
        <w:tab/>
        <w:t>0</w:t>
        <w:tab/>
        <w:t>1</w:t>
        <w:tab/>
        <w:t>2</w:t>
        <w:tab/>
        <w:t>3</w:t>
        <w:tab/>
        <w:t>4</w:t>
      </w:r>
    </w:p>
    <w:sectPr>
      <w:type w:val="continuous"/>
      <w:pgSz w:w="11520" w:h="15840"/>
      <w:pgMar w:top="360" w:bottom="420" w:left="4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ＭＳ ゴシック">
    <w:altName w:val="ＭＳ ゴシック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36.070007pt;margin-top:769.276245pt;width:123.9pt;height:14pt;mso-position-horizontal-relative:page;mso-position-vertical-relative:page;z-index:-37240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4"/>
                    <w:szCs w:val="24"/>
                  </w:rPr>
                </w:pPr>
                <w:r>
                  <w:rPr>
                    <w:rFonts w:ascii="Helvetica"/>
                    <w:sz w:val="24"/>
                  </w:rPr>
                  <w:t>Standardi</w:t>
                </w:r>
                <w:r>
                  <w:rPr>
                    <w:rFonts w:ascii="Helvetica"/>
                    <w:spacing w:val="-4"/>
                    <w:sz w:val="24"/>
                  </w:rPr>
                  <w:t>z</w:t>
                </w:r>
                <w:r>
                  <w:rPr>
                    <w:rFonts w:ascii="Helvetica"/>
                    <w:sz w:val="24"/>
                  </w:rPr>
                  <w:t>ed residuals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950012pt;margin-top:3.705594pt;width:12.15pt;height:16pt;mso-position-horizontal-relative:page;mso-position-vertical-relative:page;z-index:-37264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A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1.950012pt;margin-top:3.705594pt;width:12.15pt;height:16pt;mso-position-horizontal-relative:page;mso-position-vertical-relative:page;z-index:-37216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B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1.950012pt;margin-top:3.705594pt;width:12.15pt;height:16pt;mso-position-horizontal-relative:page;mso-position-vertical-relative:page;z-index:-37192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C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1.950012pt;margin-top:3.705594pt;width:12.15pt;height:16pt;mso-position-horizontal-relative:page;mso-position-vertical-relative:page;z-index:-37168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D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2.329987pt;margin-top:3.705594pt;width:11.35pt;height:16pt;mso-position-horizontal-relative:page;mso-position-vertical-relative:page;z-index:-37144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E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2.720001pt;margin-top:3.705594pt;width:10.6pt;height:16pt;mso-position-horizontal-relative:page;mso-position-vertical-relative:page;z-index:-37120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F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1.549988pt;margin-top:3.705594pt;width:12.9pt;height:16pt;mso-position-horizontal-relative:page;mso-position-vertical-relative:page;z-index:-37096" type="#_x0000_t202" filled="false" stroked="false">
          <v:textbox inset="0,0,0,0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Helvetica" w:hAnsi="Helvetica" w:cs="Helvetica" w:eastAsia="Helvetica"/>
                    <w:sz w:val="28"/>
                    <w:szCs w:val="28"/>
                  </w:rPr>
                </w:pPr>
                <w:r>
                  <w:rPr>
                    <w:rFonts w:ascii="Helvetica"/>
                    <w:b/>
                    <w:sz w:val="28"/>
                  </w:rPr>
                  <w:t>G</w:t>
                </w:r>
                <w:r>
                  <w:rPr>
                    <w:rFonts w:ascii="Helvetica"/>
                    <w:sz w:val="2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/>
    <w:rPr>
      <w:rFonts w:ascii="ＭＳ ゴシック" w:hAnsi="ＭＳ ゴシック" w:eastAsia="ＭＳ ゴシック"/>
      <w:sz w:val="16"/>
      <w:szCs w:val="16"/>
    </w:rPr>
  </w:style>
  <w:style w:styleId="Heading1" w:type="paragraph">
    <w:name w:val="Heading 1"/>
    <w:basedOn w:val="Normal"/>
    <w:uiPriority w:val="1"/>
    <w:qFormat/>
    <w:pPr>
      <w:ind w:left="86"/>
      <w:outlineLvl w:val="1"/>
    </w:pPr>
    <w:rPr>
      <w:rFonts w:ascii="Helvetica" w:hAnsi="Helvetica" w:eastAsia="Helvetica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Graphics Output</dc:title>
  <dcterms:created xsi:type="dcterms:W3CDTF">2016-03-06T12:09:59Z</dcterms:created>
  <dcterms:modified xsi:type="dcterms:W3CDTF">2016-03-06T12:09:59Z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R</vt:lpwstr>
  </property>
  <property fmtid="{D5CDD505-2E9C-101B-9397-08002B2CF9AE}" pid="4" name="LastSaved">
    <vt:filetime>2016-03-06T00:00:00Z</vt:filetime>
  </property>
</Properties>
</file>